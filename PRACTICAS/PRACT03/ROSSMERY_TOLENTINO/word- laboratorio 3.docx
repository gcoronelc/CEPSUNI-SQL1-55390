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62E0F" w14:textId="4D0C4634" w:rsidR="00700789" w:rsidRDefault="00700789" w:rsidP="00C02C47">
      <w:pPr>
        <w:pStyle w:val="Ttulo2"/>
        <w:rPr>
          <w:noProof/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69504" behindDoc="1" locked="0" layoutInCell="1" allowOverlap="1" wp14:anchorId="6AEE18B9" wp14:editId="4CF63053">
            <wp:simplePos x="0" y="0"/>
            <wp:positionH relativeFrom="column">
              <wp:posOffset>-889635</wp:posOffset>
            </wp:positionH>
            <wp:positionV relativeFrom="paragraph">
              <wp:posOffset>-633095</wp:posOffset>
            </wp:positionV>
            <wp:extent cx="2095500" cy="7048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A10E4B" w14:textId="53429F26" w:rsidR="00700789" w:rsidRDefault="00700789" w:rsidP="00700789">
      <w:pPr>
        <w:pStyle w:val="Ttulo"/>
        <w:ind w:left="-851"/>
        <w:jc w:val="center"/>
        <w:rPr>
          <w:rFonts w:ascii="Arial" w:hAnsi="Arial" w:cs="Arial"/>
          <w:b/>
          <w:noProof/>
          <w:sz w:val="72"/>
          <w:szCs w:val="72"/>
          <w:lang w:eastAsia="es-PE"/>
        </w:rPr>
      </w:pPr>
      <w:r>
        <w:rPr>
          <w:rFonts w:ascii="Arial" w:hAnsi="Arial" w:cs="Arial"/>
          <w:b/>
          <w:noProof/>
          <w:sz w:val="72"/>
          <w:szCs w:val="72"/>
          <w:lang w:eastAsia="es-PE"/>
        </w:rPr>
        <w:t>SQL SERVER</w:t>
      </w:r>
    </w:p>
    <w:p w14:paraId="121C6159" w14:textId="240E64E6" w:rsidR="000E0867" w:rsidRPr="00700789" w:rsidRDefault="00700789" w:rsidP="00700789">
      <w:pPr>
        <w:pStyle w:val="Ttulo"/>
        <w:ind w:left="-851"/>
        <w:jc w:val="center"/>
        <w:rPr>
          <w:rFonts w:ascii="Arial" w:hAnsi="Arial" w:cs="Arial"/>
          <w:b/>
          <w:noProof/>
          <w:sz w:val="56"/>
          <w:szCs w:val="56"/>
          <w:lang w:eastAsia="es-PE"/>
        </w:rPr>
      </w:pPr>
      <w:r w:rsidRPr="00700789">
        <w:rPr>
          <w:rFonts w:ascii="Arial" w:hAnsi="Arial" w:cs="Arial"/>
          <w:b/>
          <w:noProof/>
          <w:sz w:val="72"/>
          <w:szCs w:val="72"/>
          <w:lang w:eastAsia="es-PE"/>
        </w:rPr>
        <w:t>IMPLEMENTACIÓN</w:t>
      </w:r>
    </w:p>
    <w:p w14:paraId="65CF3B44" w14:textId="77777777" w:rsidR="00C746A8" w:rsidRDefault="000E0867" w:rsidP="00735B05">
      <w:pPr>
        <w:pStyle w:val="Ttulo"/>
      </w:pPr>
      <w:r>
        <w:rPr>
          <w:noProof/>
          <w:lang w:eastAsia="es-PE"/>
        </w:rPr>
        <w:t xml:space="preserve"> </w:t>
      </w:r>
    </w:p>
    <w:p w14:paraId="5A2198C9" w14:textId="77777777" w:rsidR="003D6D91" w:rsidRDefault="00813181" w:rsidP="000E0867">
      <w:pPr>
        <w:rPr>
          <w:noProof/>
          <w:lang w:eastAsia="es-PE"/>
        </w:rPr>
      </w:pPr>
      <w:r>
        <w:rPr>
          <w:noProof/>
          <w:color w:val="00B050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2FCF446" wp14:editId="7D33F280">
                <wp:simplePos x="0" y="0"/>
                <wp:positionH relativeFrom="column">
                  <wp:posOffset>596265</wp:posOffset>
                </wp:positionH>
                <wp:positionV relativeFrom="paragraph">
                  <wp:posOffset>42817</wp:posOffset>
                </wp:positionV>
                <wp:extent cx="4250690" cy="870857"/>
                <wp:effectExtent l="0" t="0" r="0" b="5715"/>
                <wp:wrapNone/>
                <wp:docPr id="41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50690" cy="87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6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accent6">
                                      <a:lumMod val="20000"/>
                                      <a:lumOff val="80000"/>
                                    </a:schemeClr>
                                  </a:gs>
                                  <a:gs pos="100000">
                                    <a:schemeClr val="accent6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89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43CE7" w14:textId="69DFF81F" w:rsidR="003D6D91" w:rsidRPr="003C757A" w:rsidRDefault="00700789" w:rsidP="00250DF5">
                            <w:pPr>
                              <w:shd w:val="clear" w:color="auto" w:fill="FFFFFF"/>
                              <w:jc w:val="center"/>
                              <w:rPr>
                                <w:rFonts w:ascii="Algerian" w:hAnsi="Algerian" w:cs="Times New Roman"/>
                                <w:b/>
                                <w:color w:val="2C3C43" w:themeColor="text2"/>
                                <w:sz w:val="40"/>
                                <w:lang w:eastAsia="es-PE"/>
                              </w:rPr>
                            </w:pPr>
                            <w:r>
                              <w:rPr>
                                <w:rFonts w:ascii="Algerian" w:hAnsi="Algerian" w:cs="Times New Roman"/>
                                <w:b/>
                                <w:color w:val="2C3C43" w:themeColor="text2"/>
                                <w:sz w:val="40"/>
                                <w:lang w:eastAsia="es-PE"/>
                              </w:rPr>
                              <w:t xml:space="preserve">PRACTICA </w:t>
                            </w:r>
                            <w:r w:rsidR="00974D52">
                              <w:rPr>
                                <w:rFonts w:ascii="Algerian" w:hAnsi="Algerian" w:cs="Times New Roman"/>
                                <w:b/>
                                <w:color w:val="2C3C43" w:themeColor="text2"/>
                                <w:sz w:val="40"/>
                                <w:lang w:eastAsia="es-P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CF446" id="Rectángulo 4" o:spid="_x0000_s1026" style="position:absolute;margin-left:46.95pt;margin-top:3.35pt;width:334.7pt;height:68.5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" filled="f" fillcolor="#c1b895 [1945]" stroked="f" strokecolor="#c1b895 [1945]" strokeweight="1pt">
                <v:fill color2="#eae7db [665]" rotate="t" angle="135" focus="50%" type="gradient"/>
                <v:path arrowok="t"/>
                <v:textbox>
                  <w:txbxContent>
                    <w:p w14:paraId="6F043CE7" w14:textId="69DFF81F" w:rsidR="003D6D91" w:rsidRPr="003C757A" w:rsidRDefault="00700789" w:rsidP="00250DF5">
                      <w:pPr>
                        <w:shd w:val="clear" w:color="auto" w:fill="FFFFFF"/>
                        <w:jc w:val="center"/>
                        <w:rPr>
                          <w:rFonts w:ascii="Algerian" w:hAnsi="Algerian" w:cs="Times New Roman"/>
                          <w:b/>
                          <w:color w:val="2C3C43" w:themeColor="text2"/>
                          <w:sz w:val="40"/>
                          <w:lang w:eastAsia="es-PE"/>
                        </w:rPr>
                      </w:pPr>
                      <w:r>
                        <w:rPr>
                          <w:rFonts w:ascii="Algerian" w:hAnsi="Algerian" w:cs="Times New Roman"/>
                          <w:b/>
                          <w:color w:val="2C3C43" w:themeColor="text2"/>
                          <w:sz w:val="40"/>
                          <w:lang w:eastAsia="es-PE"/>
                        </w:rPr>
                        <w:t xml:space="preserve">PRACTICA </w:t>
                      </w:r>
                      <w:r w:rsidR="00974D52">
                        <w:rPr>
                          <w:rFonts w:ascii="Algerian" w:hAnsi="Algerian" w:cs="Times New Roman"/>
                          <w:b/>
                          <w:color w:val="2C3C43" w:themeColor="text2"/>
                          <w:sz w:val="40"/>
                          <w:lang w:eastAsia="es-PE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55EF453D" w14:textId="77777777" w:rsidR="003D6D91" w:rsidRDefault="003D6D91" w:rsidP="000E0867">
      <w:pPr>
        <w:rPr>
          <w:noProof/>
          <w:lang w:eastAsia="es-PE"/>
        </w:rPr>
      </w:pPr>
    </w:p>
    <w:p w14:paraId="5740166A" w14:textId="77777777" w:rsidR="003D6D91" w:rsidRDefault="003D6D91" w:rsidP="000E0867">
      <w:pPr>
        <w:rPr>
          <w:noProof/>
          <w:lang w:eastAsia="es-PE"/>
        </w:rPr>
      </w:pPr>
    </w:p>
    <w:p w14:paraId="50A8D7DE" w14:textId="77777777" w:rsidR="003D6D91" w:rsidRDefault="003D6D91" w:rsidP="000E0867">
      <w:pPr>
        <w:rPr>
          <w:noProof/>
          <w:lang w:eastAsia="es-PE"/>
        </w:rPr>
      </w:pPr>
    </w:p>
    <w:p w14:paraId="786E470C" w14:textId="77777777" w:rsidR="003D6D91" w:rsidRDefault="00813181" w:rsidP="000E0867">
      <w:pPr>
        <w:rPr>
          <w:noProof/>
          <w:lang w:eastAsia="es-PE"/>
        </w:rPr>
      </w:pPr>
      <w:r>
        <w:rPr>
          <w:rFonts w:cs="Arial"/>
          <w:noProof/>
          <w:color w:val="00B050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CEB06DE" wp14:editId="6F7361EA">
                <wp:simplePos x="0" y="0"/>
                <wp:positionH relativeFrom="column">
                  <wp:posOffset>-120650</wp:posOffset>
                </wp:positionH>
                <wp:positionV relativeFrom="paragraph">
                  <wp:posOffset>149860</wp:posOffset>
                </wp:positionV>
                <wp:extent cx="5620385" cy="2379345"/>
                <wp:effectExtent l="6985" t="7620" r="11430" b="32385"/>
                <wp:wrapNone/>
                <wp:docPr id="4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20385" cy="2379345"/>
                        </a:xfrm>
                        <a:custGeom>
                          <a:avLst/>
                          <a:gdLst>
                            <a:gd name="T0" fmla="*/ 392015 w 4781550"/>
                            <a:gd name="T1" fmla="*/ 0 h 2352040"/>
                            <a:gd name="T2" fmla="*/ 4389535 w 4781550"/>
                            <a:gd name="T3" fmla="*/ 0 h 2352040"/>
                            <a:gd name="T4" fmla="*/ 4781550 w 4781550"/>
                            <a:gd name="T5" fmla="*/ 392015 h 2352040"/>
                            <a:gd name="T6" fmla="*/ 4781550 w 4781550"/>
                            <a:gd name="T7" fmla="*/ 2352040 h 2352040"/>
                            <a:gd name="T8" fmla="*/ 4781550 w 4781550"/>
                            <a:gd name="T9" fmla="*/ 2352040 h 2352040"/>
                            <a:gd name="T10" fmla="*/ 0 w 4781550"/>
                            <a:gd name="T11" fmla="*/ 2352040 h 2352040"/>
                            <a:gd name="T12" fmla="*/ 0 w 4781550"/>
                            <a:gd name="T13" fmla="*/ 2352040 h 2352040"/>
                            <a:gd name="T14" fmla="*/ 0 w 4781550"/>
                            <a:gd name="T15" fmla="*/ 392015 h 2352040"/>
                            <a:gd name="T16" fmla="*/ 392015 w 4781550"/>
                            <a:gd name="T17" fmla="*/ 0 h 2352040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4781550"/>
                            <a:gd name="T28" fmla="*/ 0 h 2352040"/>
                            <a:gd name="T29" fmla="*/ 4781550 w 4781550"/>
                            <a:gd name="T30" fmla="*/ 2352040 h 2352040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4781550" h="2352040">
                              <a:moveTo>
                                <a:pt x="392015" y="0"/>
                              </a:moveTo>
                              <a:lnTo>
                                <a:pt x="4389535" y="0"/>
                              </a:lnTo>
                              <a:lnTo>
                                <a:pt x="4781550" y="392015"/>
                              </a:lnTo>
                              <a:lnTo>
                                <a:pt x="4781550" y="2352040"/>
                              </a:lnTo>
                              <a:lnTo>
                                <a:pt x="0" y="2352040"/>
                              </a:lnTo>
                              <a:lnTo>
                                <a:pt x="0" y="392015"/>
                              </a:lnTo>
                              <a:lnTo>
                                <a:pt x="392015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26F5F4" w14:textId="77777777" w:rsidR="003D6D91" w:rsidRPr="0008674F" w:rsidRDefault="003D6D91" w:rsidP="003D6D91">
                            <w:pPr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8"/>
                                <w:szCs w:val="24"/>
                              </w:rPr>
                            </w:pPr>
                          </w:p>
                          <w:p w14:paraId="088BF5CE" w14:textId="589F2109" w:rsidR="003D6D91" w:rsidRPr="00250DF5" w:rsidRDefault="003D6D91" w:rsidP="008574C4">
                            <w:pPr>
                              <w:spacing w:line="276" w:lineRule="auto"/>
                              <w:ind w:left="426"/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</w:pPr>
                            <w:r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>PROFESOR:</w:t>
                            </w:r>
                            <w:r w:rsidR="00D813DD"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700789"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700789" w:rsidRPr="00700789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>ERIC GUSTAVO CORONEL CASTILLO</w:t>
                            </w:r>
                          </w:p>
                          <w:p w14:paraId="7C619B7A" w14:textId="4D8F67AB" w:rsidR="003D6D91" w:rsidRPr="00250DF5" w:rsidRDefault="003D6D91" w:rsidP="008574C4">
                            <w:pPr>
                              <w:spacing w:line="276" w:lineRule="auto"/>
                              <w:ind w:left="426"/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</w:pPr>
                            <w:r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 xml:space="preserve">CURSO: </w:t>
                            </w:r>
                            <w:r w:rsidR="00D813DD"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 w:rsidR="00700789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>SQL SERVER-IMPLEMENTACIÒN</w:t>
                            </w:r>
                          </w:p>
                          <w:p w14:paraId="479687A3" w14:textId="1188E663" w:rsidR="003D6D91" w:rsidRPr="00250DF5" w:rsidRDefault="003D6D91" w:rsidP="008574C4">
                            <w:pPr>
                              <w:spacing w:line="276" w:lineRule="auto"/>
                              <w:ind w:left="426"/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</w:pPr>
                            <w:r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 xml:space="preserve">INTEGRANTES:   </w:t>
                            </w:r>
                            <w:r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ab/>
                            </w:r>
                            <w:r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ab/>
                            </w:r>
                            <w:r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ab/>
                            </w:r>
                            <w:r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ab/>
                            </w:r>
                            <w:r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ab/>
                            </w:r>
                            <w:r w:rsidR="008574C4"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74DE5CD7" w14:textId="53982655" w:rsidR="003D6D91" w:rsidRPr="00250DF5" w:rsidRDefault="00700789" w:rsidP="008574C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>CASTILLO CHUMACERO DIEGO YOEL</w:t>
                            </w:r>
                            <w:r w:rsidR="003D6D91"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3D6D91"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ab/>
                            </w:r>
                            <w:r w:rsidR="003D6D91"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ab/>
                              <w:t xml:space="preserve">      </w:t>
                            </w:r>
                            <w:r w:rsidR="006E6FD2"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D6D91"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119CA223" w14:textId="7C1DCBF1" w:rsidR="003D6D91" w:rsidRPr="00250DF5" w:rsidRDefault="003D6D91" w:rsidP="008574C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</w:pPr>
                            <w:r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 xml:space="preserve">TOLENTINO </w:t>
                            </w:r>
                            <w:r w:rsid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>HUAROTO ROSSMERY</w:t>
                            </w:r>
                            <w:r w:rsid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ab/>
                            </w:r>
                            <w:r w:rsid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ab/>
                            </w:r>
                            <w:r w:rsid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B06DE" id="Text Box 1" o:spid="_x0000_s1027" style="position:absolute;margin-left:-9.5pt;margin-top:11.8pt;width:442.55pt;height:187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81550,2352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" adj="-11796480,,5400" path="m392015,l4389535,r392015,392015l4781550,2352040,,2352040,,392015,392015,xe" filled="f" strokecolor="#c1b895 [1945]">
                <v:stroke joinstyle="miter"/>
                <v:shadow on="t" color="black" opacity="24903f" origin=",.5" offset="0,.55556mm"/>
                <v:formulas/>
                <v:path arrowok="t" o:connecttype="custom" o:connectlocs="460787,0;5159598,0;5620385,396566;5620385,2379345;5620385,2379345;0,2379345;0,2379345;0,396566;460787,0" o:connectangles="0,0,0,0,0,0,0,0,0" textboxrect="0,0,4781550,2352040"/>
                <v:textbox>
                  <w:txbxContent>
                    <w:p w14:paraId="1726F5F4" w14:textId="77777777" w:rsidR="003D6D91" w:rsidRPr="0008674F" w:rsidRDefault="003D6D91" w:rsidP="003D6D91">
                      <w:pPr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8"/>
                          <w:szCs w:val="24"/>
                        </w:rPr>
                      </w:pPr>
                    </w:p>
                    <w:p w14:paraId="088BF5CE" w14:textId="589F2109" w:rsidR="003D6D91" w:rsidRPr="00250DF5" w:rsidRDefault="003D6D91" w:rsidP="008574C4">
                      <w:pPr>
                        <w:spacing w:line="276" w:lineRule="auto"/>
                        <w:ind w:left="426"/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</w:pPr>
                      <w:r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>PROFESOR:</w:t>
                      </w:r>
                      <w:r w:rsidR="00D813DD"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 xml:space="preserve">  </w:t>
                      </w:r>
                      <w:r w:rsidR="00700789"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 xml:space="preserve"> </w:t>
                      </w:r>
                      <w:r w:rsidR="00700789" w:rsidRPr="00700789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>ERIC GUSTAVO CORONEL CASTILLO</w:t>
                      </w:r>
                    </w:p>
                    <w:p w14:paraId="7C619B7A" w14:textId="4D8F67AB" w:rsidR="003D6D91" w:rsidRPr="00250DF5" w:rsidRDefault="003D6D91" w:rsidP="008574C4">
                      <w:pPr>
                        <w:spacing w:line="276" w:lineRule="auto"/>
                        <w:ind w:left="426"/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</w:pPr>
                      <w:r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 xml:space="preserve">CURSO: </w:t>
                      </w:r>
                      <w:r w:rsidR="00D813DD"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 xml:space="preserve">        </w:t>
                      </w:r>
                      <w:r w:rsidR="00700789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>SQL SERVER-IMPLEMENTACIÒN</w:t>
                      </w:r>
                    </w:p>
                    <w:p w14:paraId="479687A3" w14:textId="1188E663" w:rsidR="003D6D91" w:rsidRPr="00250DF5" w:rsidRDefault="003D6D91" w:rsidP="008574C4">
                      <w:pPr>
                        <w:spacing w:line="276" w:lineRule="auto"/>
                        <w:ind w:left="426"/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</w:pPr>
                      <w:r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 xml:space="preserve">INTEGRANTES:   </w:t>
                      </w:r>
                      <w:r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ab/>
                      </w:r>
                      <w:r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ab/>
                      </w:r>
                      <w:r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ab/>
                      </w:r>
                      <w:r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ab/>
                      </w:r>
                      <w:r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ab/>
                      </w:r>
                      <w:r w:rsidR="008574C4"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 xml:space="preserve">        </w:t>
                      </w:r>
                      <w:r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 xml:space="preserve">  </w:t>
                      </w:r>
                      <w:r w:rsid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ab/>
                      </w:r>
                    </w:p>
                    <w:p w14:paraId="74DE5CD7" w14:textId="53982655" w:rsidR="003D6D91" w:rsidRPr="00250DF5" w:rsidRDefault="00700789" w:rsidP="008574C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>CASTILLO CHUMACERO DIEGO YOEL</w:t>
                      </w:r>
                      <w:r w:rsidR="003D6D91"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 xml:space="preserve">  </w:t>
                      </w:r>
                      <w:r w:rsidR="003D6D91"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ab/>
                      </w:r>
                      <w:r w:rsidR="003D6D91"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ab/>
                        <w:t xml:space="preserve">      </w:t>
                      </w:r>
                      <w:r w:rsidR="006E6FD2"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 xml:space="preserve"> </w:t>
                      </w:r>
                      <w:r w:rsidR="003D6D91"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 xml:space="preserve">    </w:t>
                      </w:r>
                      <w:r w:rsid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ab/>
                      </w:r>
                    </w:p>
                    <w:p w14:paraId="119CA223" w14:textId="7C1DCBF1" w:rsidR="003D6D91" w:rsidRPr="00250DF5" w:rsidRDefault="003D6D91" w:rsidP="008574C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</w:pPr>
                      <w:r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 xml:space="preserve">TOLENTINO </w:t>
                      </w:r>
                      <w:r w:rsid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>HUAROTO ROSSMERY</w:t>
                      </w:r>
                      <w:r w:rsid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ab/>
                      </w:r>
                      <w:r w:rsid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ab/>
                      </w:r>
                      <w:r w:rsid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39A88AAD" w14:textId="6BC3423D" w:rsidR="00C746A8" w:rsidRDefault="00C746A8" w:rsidP="000E0867">
      <w:pPr>
        <w:rPr>
          <w:b/>
          <w:sz w:val="22"/>
        </w:rPr>
        <w:sectPr w:rsidR="00C746A8" w:rsidSect="000035DA">
          <w:headerReference w:type="default" r:id="rId10"/>
          <w:footerReference w:type="default" r:id="rId11"/>
          <w:pgSz w:w="11907" w:h="16839" w:code="9"/>
          <w:pgMar w:top="1417" w:right="1701" w:bottom="1417" w:left="1701" w:header="720" w:footer="395" w:gutter="0"/>
          <w:cols w:space="720"/>
          <w:titlePg/>
          <w:docGrid w:linePitch="272"/>
        </w:sectPr>
      </w:pPr>
    </w:p>
    <w:sdt>
      <w:sdtPr>
        <w:rPr>
          <w:rFonts w:ascii="Arial" w:eastAsia="Times New Roman" w:hAnsi="Arial" w:cs="Arial"/>
          <w:b/>
          <w:bCs/>
          <w:color w:val="auto"/>
          <w:sz w:val="22"/>
          <w:szCs w:val="22"/>
          <w:lang w:val="es-ES" w:eastAsia="es-ES"/>
        </w:rPr>
        <w:id w:val="-15572348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z w:val="20"/>
          <w:szCs w:val="20"/>
          <w:lang w:eastAsia="ja-JP"/>
        </w:rPr>
      </w:sdtEndPr>
      <w:sdtContent>
        <w:p w14:paraId="11DCD74E" w14:textId="77777777" w:rsidR="003D6D91" w:rsidRPr="00F57416" w:rsidRDefault="003D6D91" w:rsidP="003D6D91">
          <w:pPr>
            <w:pStyle w:val="TtuloTDC"/>
          </w:pPr>
          <w:r>
            <w:rPr>
              <w:lang w:val="es-ES"/>
            </w:rPr>
            <w:t>Tabla de contenido</w:t>
          </w:r>
        </w:p>
        <w:p w14:paraId="603C979C" w14:textId="77777777" w:rsidR="00C50A3C" w:rsidRPr="009B642F" w:rsidRDefault="00C50A3C">
          <w:pPr>
            <w:pStyle w:val="TDC1"/>
            <w:tabs>
              <w:tab w:val="right" w:leader="dot" w:pos="9017"/>
            </w:tabs>
          </w:pPr>
        </w:p>
        <w:p w14:paraId="2B17F74A" w14:textId="1337A2D1" w:rsidR="005426E6" w:rsidRDefault="00BA4FB8">
          <w:pPr>
            <w:pStyle w:val="TDC1"/>
            <w:tabs>
              <w:tab w:val="right" w:leader="dot" w:pos="9017"/>
            </w:tabs>
            <w:rPr>
              <w:noProof/>
              <w:sz w:val="22"/>
              <w:szCs w:val="22"/>
              <w:lang w:eastAsia="es-PE"/>
            </w:rPr>
          </w:pPr>
          <w:r w:rsidRPr="00382747">
            <w:fldChar w:fldCharType="begin"/>
          </w:r>
          <w:r w:rsidR="003D6D91" w:rsidRPr="00382747">
            <w:instrText xml:space="preserve"> TOC \o "1-3" \h \z \u </w:instrText>
          </w:r>
          <w:r w:rsidRPr="00382747">
            <w:fldChar w:fldCharType="separate"/>
          </w:r>
          <w:hyperlink w:anchor="_Toc66481685" w:history="1">
            <w:r w:rsidR="005426E6" w:rsidRPr="00E02507">
              <w:rPr>
                <w:rStyle w:val="Hipervnculo"/>
                <w:rFonts w:ascii="Times New Roman" w:hAnsi="Times New Roman" w:cs="Times New Roman"/>
                <w:noProof/>
              </w:rPr>
              <w:t>OBJETIVOS</w:t>
            </w:r>
            <w:r w:rsidR="005426E6">
              <w:rPr>
                <w:noProof/>
                <w:webHidden/>
              </w:rPr>
              <w:tab/>
            </w:r>
            <w:r w:rsidR="005426E6">
              <w:rPr>
                <w:noProof/>
                <w:webHidden/>
              </w:rPr>
              <w:fldChar w:fldCharType="begin"/>
            </w:r>
            <w:r w:rsidR="005426E6">
              <w:rPr>
                <w:noProof/>
                <w:webHidden/>
              </w:rPr>
              <w:instrText xml:space="preserve"> PAGEREF _Toc66481685 \h </w:instrText>
            </w:r>
            <w:r w:rsidR="005426E6">
              <w:rPr>
                <w:noProof/>
                <w:webHidden/>
              </w:rPr>
            </w:r>
            <w:r w:rsidR="005426E6">
              <w:rPr>
                <w:noProof/>
                <w:webHidden/>
              </w:rPr>
              <w:fldChar w:fldCharType="separate"/>
            </w:r>
            <w:r w:rsidR="005426E6">
              <w:rPr>
                <w:noProof/>
                <w:webHidden/>
              </w:rPr>
              <w:t>3</w:t>
            </w:r>
            <w:r w:rsidR="005426E6">
              <w:rPr>
                <w:noProof/>
                <w:webHidden/>
              </w:rPr>
              <w:fldChar w:fldCharType="end"/>
            </w:r>
          </w:hyperlink>
        </w:p>
        <w:p w14:paraId="51769C83" w14:textId="08E1B120" w:rsidR="005426E6" w:rsidRDefault="008F1292">
          <w:pPr>
            <w:pStyle w:val="TDC1"/>
            <w:tabs>
              <w:tab w:val="right" w:leader="dot" w:pos="9017"/>
            </w:tabs>
            <w:rPr>
              <w:noProof/>
              <w:sz w:val="22"/>
              <w:szCs w:val="22"/>
              <w:lang w:eastAsia="es-PE"/>
            </w:rPr>
          </w:pPr>
          <w:hyperlink w:anchor="_Toc66481686" w:history="1">
            <w:r w:rsidR="005426E6" w:rsidRPr="00E02507">
              <w:rPr>
                <w:rStyle w:val="Hipervnculo"/>
                <w:rFonts w:ascii="Times New Roman" w:hAnsi="Times New Roman" w:cs="Times New Roman"/>
                <w:noProof/>
              </w:rPr>
              <w:t>DESARROLLO DE LA PRACTICA</w:t>
            </w:r>
            <w:r w:rsidR="005426E6">
              <w:rPr>
                <w:noProof/>
                <w:webHidden/>
              </w:rPr>
              <w:tab/>
            </w:r>
            <w:r w:rsidR="005426E6">
              <w:rPr>
                <w:noProof/>
                <w:webHidden/>
              </w:rPr>
              <w:fldChar w:fldCharType="begin"/>
            </w:r>
            <w:r w:rsidR="005426E6">
              <w:rPr>
                <w:noProof/>
                <w:webHidden/>
              </w:rPr>
              <w:instrText xml:space="preserve"> PAGEREF _Toc66481686 \h </w:instrText>
            </w:r>
            <w:r w:rsidR="005426E6">
              <w:rPr>
                <w:noProof/>
                <w:webHidden/>
              </w:rPr>
            </w:r>
            <w:r w:rsidR="005426E6">
              <w:rPr>
                <w:noProof/>
                <w:webHidden/>
              </w:rPr>
              <w:fldChar w:fldCharType="separate"/>
            </w:r>
            <w:r w:rsidR="005426E6">
              <w:rPr>
                <w:noProof/>
                <w:webHidden/>
              </w:rPr>
              <w:t>3</w:t>
            </w:r>
            <w:r w:rsidR="005426E6">
              <w:rPr>
                <w:noProof/>
                <w:webHidden/>
              </w:rPr>
              <w:fldChar w:fldCharType="end"/>
            </w:r>
          </w:hyperlink>
        </w:p>
        <w:p w14:paraId="4E5F2422" w14:textId="1A20EF5C" w:rsidR="005426E6" w:rsidRDefault="008F1292">
          <w:pPr>
            <w:pStyle w:val="TDC1"/>
            <w:tabs>
              <w:tab w:val="right" w:leader="dot" w:pos="9017"/>
            </w:tabs>
            <w:rPr>
              <w:noProof/>
              <w:sz w:val="22"/>
              <w:szCs w:val="22"/>
              <w:lang w:eastAsia="es-PE"/>
            </w:rPr>
          </w:pPr>
          <w:hyperlink w:anchor="_Toc66481687" w:history="1">
            <w:r w:rsidR="005426E6" w:rsidRPr="00E02507">
              <w:rPr>
                <w:rStyle w:val="Hipervnculo"/>
                <w:rFonts w:ascii="Calibri" w:hAnsi="Calibri"/>
                <w:noProof/>
              </w:rPr>
              <w:t>ENLACE VIDEO</w:t>
            </w:r>
            <w:r w:rsidR="005426E6">
              <w:rPr>
                <w:noProof/>
                <w:webHidden/>
              </w:rPr>
              <w:tab/>
            </w:r>
            <w:r w:rsidR="005426E6">
              <w:rPr>
                <w:noProof/>
                <w:webHidden/>
              </w:rPr>
              <w:fldChar w:fldCharType="begin"/>
            </w:r>
            <w:r w:rsidR="005426E6">
              <w:rPr>
                <w:noProof/>
                <w:webHidden/>
              </w:rPr>
              <w:instrText xml:space="preserve"> PAGEREF _Toc66481687 \h </w:instrText>
            </w:r>
            <w:r w:rsidR="005426E6">
              <w:rPr>
                <w:noProof/>
                <w:webHidden/>
              </w:rPr>
            </w:r>
            <w:r w:rsidR="005426E6">
              <w:rPr>
                <w:noProof/>
                <w:webHidden/>
              </w:rPr>
              <w:fldChar w:fldCharType="separate"/>
            </w:r>
            <w:r w:rsidR="005426E6">
              <w:rPr>
                <w:noProof/>
                <w:webHidden/>
              </w:rPr>
              <w:t>8</w:t>
            </w:r>
            <w:r w:rsidR="005426E6">
              <w:rPr>
                <w:noProof/>
                <w:webHidden/>
              </w:rPr>
              <w:fldChar w:fldCharType="end"/>
            </w:r>
          </w:hyperlink>
        </w:p>
        <w:p w14:paraId="32F9FE53" w14:textId="53FD5CB5" w:rsidR="005426E6" w:rsidRDefault="008F1292">
          <w:pPr>
            <w:pStyle w:val="TDC1"/>
            <w:tabs>
              <w:tab w:val="right" w:leader="dot" w:pos="9017"/>
            </w:tabs>
            <w:rPr>
              <w:noProof/>
              <w:sz w:val="22"/>
              <w:szCs w:val="22"/>
              <w:lang w:eastAsia="es-PE"/>
            </w:rPr>
          </w:pPr>
          <w:hyperlink w:anchor="_Toc66481688" w:history="1">
            <w:r w:rsidR="005426E6" w:rsidRPr="00E02507">
              <w:rPr>
                <w:rStyle w:val="Hipervnculo"/>
                <w:rFonts w:ascii="Calibri" w:hAnsi="Calibri"/>
                <w:noProof/>
              </w:rPr>
              <w:t>CONCLUSIONES – RECOMENDACIONES</w:t>
            </w:r>
            <w:r w:rsidR="005426E6">
              <w:rPr>
                <w:noProof/>
                <w:webHidden/>
              </w:rPr>
              <w:tab/>
            </w:r>
            <w:r w:rsidR="005426E6">
              <w:rPr>
                <w:noProof/>
                <w:webHidden/>
              </w:rPr>
              <w:fldChar w:fldCharType="begin"/>
            </w:r>
            <w:r w:rsidR="005426E6">
              <w:rPr>
                <w:noProof/>
                <w:webHidden/>
              </w:rPr>
              <w:instrText xml:space="preserve"> PAGEREF _Toc66481688 \h </w:instrText>
            </w:r>
            <w:r w:rsidR="005426E6">
              <w:rPr>
                <w:noProof/>
                <w:webHidden/>
              </w:rPr>
            </w:r>
            <w:r w:rsidR="005426E6">
              <w:rPr>
                <w:noProof/>
                <w:webHidden/>
              </w:rPr>
              <w:fldChar w:fldCharType="separate"/>
            </w:r>
            <w:r w:rsidR="005426E6">
              <w:rPr>
                <w:noProof/>
                <w:webHidden/>
              </w:rPr>
              <w:t>8</w:t>
            </w:r>
            <w:r w:rsidR="005426E6">
              <w:rPr>
                <w:noProof/>
                <w:webHidden/>
              </w:rPr>
              <w:fldChar w:fldCharType="end"/>
            </w:r>
          </w:hyperlink>
        </w:p>
        <w:p w14:paraId="071D3691" w14:textId="3B9E850D" w:rsidR="007C668D" w:rsidRDefault="00BA4FB8" w:rsidP="003D6D91">
          <w:pPr>
            <w:rPr>
              <w:lang w:val="es-ES"/>
            </w:rPr>
          </w:pPr>
          <w:r w:rsidRPr="00382747">
            <w:rPr>
              <w:bCs/>
              <w:lang w:val="es-ES"/>
            </w:rPr>
            <w:fldChar w:fldCharType="end"/>
          </w:r>
        </w:p>
      </w:sdtContent>
    </w:sdt>
    <w:p w14:paraId="06C2FA19" w14:textId="77777777" w:rsidR="005C7D93" w:rsidRDefault="005C7D93" w:rsidP="003D6D91">
      <w:pPr>
        <w:rPr>
          <w:lang w:val="es-ES"/>
        </w:rPr>
      </w:pPr>
    </w:p>
    <w:p w14:paraId="01014503" w14:textId="77777777" w:rsidR="005C7D93" w:rsidRDefault="005C7D93" w:rsidP="003D6D91">
      <w:pPr>
        <w:rPr>
          <w:lang w:val="es-ES"/>
        </w:rPr>
      </w:pPr>
    </w:p>
    <w:p w14:paraId="28C132D9" w14:textId="77777777" w:rsidR="005C7D93" w:rsidRDefault="005C7D93" w:rsidP="003D6D91">
      <w:pPr>
        <w:rPr>
          <w:lang w:val="es-ES"/>
        </w:rPr>
      </w:pPr>
    </w:p>
    <w:p w14:paraId="16C86F80" w14:textId="77777777" w:rsidR="005C7D93" w:rsidRDefault="005C7D93" w:rsidP="003D6D91">
      <w:pPr>
        <w:rPr>
          <w:lang w:val="es-ES"/>
        </w:rPr>
      </w:pPr>
    </w:p>
    <w:p w14:paraId="226A371D" w14:textId="77777777" w:rsidR="005C7D93" w:rsidRDefault="005C7D93" w:rsidP="003D6D91">
      <w:pPr>
        <w:rPr>
          <w:lang w:val="es-ES"/>
        </w:rPr>
      </w:pPr>
    </w:p>
    <w:p w14:paraId="5FD118CE" w14:textId="77777777" w:rsidR="005C7D93" w:rsidRDefault="005C7D93" w:rsidP="003D6D91">
      <w:pPr>
        <w:rPr>
          <w:lang w:val="es-ES"/>
        </w:rPr>
      </w:pPr>
    </w:p>
    <w:p w14:paraId="73B1810B" w14:textId="77777777" w:rsidR="005C7D93" w:rsidRDefault="005C7D93" w:rsidP="003D6D91">
      <w:pPr>
        <w:rPr>
          <w:lang w:val="es-ES"/>
        </w:rPr>
      </w:pPr>
    </w:p>
    <w:p w14:paraId="7BB08239" w14:textId="77777777" w:rsidR="005C7D93" w:rsidRDefault="005C7D93" w:rsidP="003D6D91">
      <w:pPr>
        <w:rPr>
          <w:lang w:val="es-ES"/>
        </w:rPr>
      </w:pPr>
    </w:p>
    <w:p w14:paraId="3D80AF08" w14:textId="77777777" w:rsidR="005C7D93" w:rsidRDefault="005C7D93" w:rsidP="003D6D91">
      <w:pPr>
        <w:rPr>
          <w:lang w:val="es-ES"/>
        </w:rPr>
      </w:pPr>
    </w:p>
    <w:p w14:paraId="0CC79628" w14:textId="77777777" w:rsidR="005C7D93" w:rsidRDefault="005A3D99" w:rsidP="005A3D99">
      <w:pPr>
        <w:tabs>
          <w:tab w:val="left" w:pos="2880"/>
        </w:tabs>
        <w:rPr>
          <w:lang w:val="es-ES"/>
        </w:rPr>
      </w:pPr>
      <w:r>
        <w:rPr>
          <w:lang w:val="es-ES"/>
        </w:rPr>
        <w:tab/>
      </w:r>
    </w:p>
    <w:p w14:paraId="5FD8449C" w14:textId="77777777" w:rsidR="005C7D93" w:rsidRDefault="005C7D93" w:rsidP="003D6D91">
      <w:pPr>
        <w:rPr>
          <w:lang w:val="es-ES"/>
        </w:rPr>
      </w:pPr>
    </w:p>
    <w:p w14:paraId="06CD0AD6" w14:textId="77777777" w:rsidR="005C7D93" w:rsidRDefault="005C7D93" w:rsidP="003D6D91">
      <w:pPr>
        <w:rPr>
          <w:lang w:val="es-ES"/>
        </w:rPr>
      </w:pPr>
    </w:p>
    <w:p w14:paraId="03257861" w14:textId="77777777" w:rsidR="005C7D93" w:rsidRDefault="005C7D93" w:rsidP="003D6D91">
      <w:pPr>
        <w:rPr>
          <w:lang w:val="es-ES"/>
        </w:rPr>
      </w:pPr>
    </w:p>
    <w:p w14:paraId="4F87E366" w14:textId="77777777" w:rsidR="005C7D93" w:rsidRDefault="005C7D93" w:rsidP="003D6D91">
      <w:pPr>
        <w:rPr>
          <w:lang w:val="es-ES"/>
        </w:rPr>
      </w:pPr>
    </w:p>
    <w:p w14:paraId="2B2BA8CF" w14:textId="77777777" w:rsidR="005C7D93" w:rsidRDefault="005C7D93" w:rsidP="003D6D91">
      <w:pPr>
        <w:rPr>
          <w:lang w:val="es-ES"/>
        </w:rPr>
      </w:pPr>
    </w:p>
    <w:p w14:paraId="44F7D521" w14:textId="77777777" w:rsidR="005C7D93" w:rsidRDefault="005C7D93" w:rsidP="003D6D91">
      <w:pPr>
        <w:rPr>
          <w:lang w:val="es-ES"/>
        </w:rPr>
      </w:pPr>
    </w:p>
    <w:p w14:paraId="72B83B36" w14:textId="20CF85F4" w:rsidR="005C7D93" w:rsidRDefault="005C7D93" w:rsidP="003D6D91">
      <w:pPr>
        <w:rPr>
          <w:lang w:val="es-ES"/>
        </w:rPr>
      </w:pPr>
    </w:p>
    <w:p w14:paraId="5452A800" w14:textId="77777777" w:rsidR="007000A3" w:rsidRDefault="007000A3" w:rsidP="003D6D91">
      <w:pPr>
        <w:rPr>
          <w:lang w:val="es-ES"/>
        </w:rPr>
      </w:pPr>
    </w:p>
    <w:p w14:paraId="509868A5" w14:textId="2E599692" w:rsidR="000E280F" w:rsidRDefault="000E280F" w:rsidP="000E280F"/>
    <w:p w14:paraId="3DF2185C" w14:textId="0B9D598B" w:rsidR="007000A3" w:rsidRDefault="007000A3" w:rsidP="000E280F"/>
    <w:p w14:paraId="2E80CDFD" w14:textId="1E6B27FF" w:rsidR="007000A3" w:rsidRDefault="007000A3" w:rsidP="000E280F"/>
    <w:p w14:paraId="0FEA2740" w14:textId="0C5B6CBB" w:rsidR="007000A3" w:rsidRDefault="007000A3" w:rsidP="000E280F"/>
    <w:p w14:paraId="2A66F4BD" w14:textId="2DC63CD4" w:rsidR="005426E6" w:rsidRDefault="005426E6" w:rsidP="000E280F"/>
    <w:p w14:paraId="2918561A" w14:textId="77777777" w:rsidR="005426E6" w:rsidRDefault="005426E6" w:rsidP="000E280F"/>
    <w:p w14:paraId="72F1D859" w14:textId="4305BF07" w:rsidR="000E280F" w:rsidRDefault="000E280F" w:rsidP="000E280F"/>
    <w:p w14:paraId="4E7E414A" w14:textId="5C9B943D" w:rsidR="000E280F" w:rsidRDefault="000E280F" w:rsidP="000E280F"/>
    <w:p w14:paraId="5792D8A0" w14:textId="77777777" w:rsidR="000E280F" w:rsidRDefault="000E280F" w:rsidP="000E280F"/>
    <w:p w14:paraId="05F36319" w14:textId="77777777" w:rsidR="000E280F" w:rsidRPr="000E280F" w:rsidRDefault="000E280F" w:rsidP="000E280F"/>
    <w:p w14:paraId="67B130E2" w14:textId="68462EBC" w:rsidR="00700789" w:rsidRPr="00847B5F" w:rsidRDefault="00700789" w:rsidP="00700789">
      <w:pPr>
        <w:pStyle w:val="Ttulo1"/>
        <w:rPr>
          <w:rFonts w:ascii="Times New Roman" w:hAnsi="Times New Roman" w:cs="Times New Roman"/>
          <w:color w:val="2C3C43" w:themeColor="text2"/>
          <w:sz w:val="28"/>
          <w:szCs w:val="28"/>
        </w:rPr>
      </w:pPr>
      <w:bookmarkStart w:id="0" w:name="_Toc66481685"/>
      <w:r w:rsidRPr="00847B5F">
        <w:rPr>
          <w:rFonts w:ascii="Times New Roman" w:hAnsi="Times New Roman" w:cs="Times New Roman"/>
          <w:color w:val="2C3C43" w:themeColor="text2"/>
          <w:sz w:val="28"/>
          <w:szCs w:val="28"/>
        </w:rPr>
        <w:lastRenderedPageBreak/>
        <w:t>OBJETIVOS</w:t>
      </w:r>
      <w:bookmarkEnd w:id="0"/>
    </w:p>
    <w:p w14:paraId="13AD4491" w14:textId="10976E9F" w:rsidR="00700789" w:rsidRPr="00847B5F" w:rsidRDefault="00700789" w:rsidP="00700789">
      <w:pPr>
        <w:rPr>
          <w:rFonts w:ascii="Arial" w:hAnsi="Arial" w:cs="Arial"/>
          <w:sz w:val="22"/>
          <w:szCs w:val="22"/>
        </w:rPr>
      </w:pPr>
    </w:p>
    <w:p w14:paraId="3066DA6A" w14:textId="77777777" w:rsidR="00974D52" w:rsidRPr="005426E6" w:rsidRDefault="00974D52" w:rsidP="005426E6">
      <w:pPr>
        <w:rPr>
          <w:rFonts w:ascii="Arial" w:hAnsi="Arial" w:cs="Arial"/>
          <w:sz w:val="24"/>
          <w:szCs w:val="24"/>
        </w:rPr>
      </w:pPr>
      <w:r w:rsidRPr="005426E6">
        <w:rPr>
          <w:rFonts w:ascii="Arial" w:hAnsi="Arial" w:cs="Arial"/>
          <w:sz w:val="24"/>
          <w:szCs w:val="24"/>
        </w:rPr>
        <w:t>El objetivo de esta práctica es la elaboración de consultas a una tabla.</w:t>
      </w:r>
    </w:p>
    <w:p w14:paraId="792C28D1" w14:textId="445BC2F8" w:rsidR="00700789" w:rsidRPr="00847B5F" w:rsidRDefault="00700789" w:rsidP="00025F41">
      <w:pPr>
        <w:pStyle w:val="Ttulo1"/>
        <w:spacing w:line="276" w:lineRule="auto"/>
        <w:rPr>
          <w:rFonts w:ascii="Times New Roman" w:hAnsi="Times New Roman" w:cs="Times New Roman"/>
          <w:color w:val="2C3C43" w:themeColor="text2"/>
          <w:sz w:val="28"/>
          <w:szCs w:val="28"/>
        </w:rPr>
      </w:pPr>
      <w:bookmarkStart w:id="1" w:name="_Toc66481686"/>
      <w:r w:rsidRPr="00847B5F">
        <w:rPr>
          <w:rFonts w:ascii="Times New Roman" w:hAnsi="Times New Roman" w:cs="Times New Roman"/>
          <w:color w:val="2C3C43" w:themeColor="text2"/>
          <w:sz w:val="28"/>
          <w:szCs w:val="28"/>
        </w:rPr>
        <w:t>D</w:t>
      </w:r>
      <w:r w:rsidR="00974D52">
        <w:rPr>
          <w:rFonts w:ascii="Times New Roman" w:hAnsi="Times New Roman" w:cs="Times New Roman"/>
          <w:color w:val="2C3C43" w:themeColor="text2"/>
          <w:sz w:val="28"/>
          <w:szCs w:val="28"/>
        </w:rPr>
        <w:t>ESARROLLO DE LA PRACTICA</w:t>
      </w:r>
      <w:bookmarkEnd w:id="1"/>
    </w:p>
    <w:p w14:paraId="2E26D855" w14:textId="62C9C676" w:rsidR="00700789" w:rsidRDefault="00700789" w:rsidP="00025F41">
      <w:pPr>
        <w:spacing w:line="276" w:lineRule="auto"/>
        <w:rPr>
          <w:rFonts w:ascii="Times New Roman" w:hAnsi="Times New Roman" w:cs="Times New Roman"/>
        </w:rPr>
      </w:pPr>
    </w:p>
    <w:p w14:paraId="7D4B507F" w14:textId="77777777" w:rsidR="00974D52" w:rsidRPr="000130AD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0130AD">
        <w:rPr>
          <w:rFonts w:ascii="Arial" w:hAnsi="Arial" w:cs="Arial"/>
          <w:b/>
          <w:bCs/>
          <w:sz w:val="24"/>
          <w:szCs w:val="24"/>
          <w:u w:val="single"/>
        </w:rPr>
        <w:t>Problema 1</w:t>
      </w:r>
    </w:p>
    <w:p w14:paraId="4D5C1DCF" w14:textId="77777777" w:rsidR="00974D52" w:rsidRP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/>
          <w:sz w:val="24"/>
          <w:szCs w:val="24"/>
        </w:rPr>
        <w:t>Desarrollar una consulta que permita encontrar todos los empleados que no tienen teléfono.</w:t>
      </w:r>
    </w:p>
    <w:p w14:paraId="61F069D6" w14:textId="5A8B6552" w:rsid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/>
          <w:sz w:val="24"/>
          <w:szCs w:val="24"/>
        </w:rPr>
        <w:t>Base de datos: RH</w:t>
      </w:r>
    </w:p>
    <w:p w14:paraId="30BAE424" w14:textId="0CCEFB65" w:rsidR="007943C3" w:rsidRDefault="007943C3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B8EFBA6" w14:textId="4B449E39" w:rsidR="007943C3" w:rsidRPr="00974D52" w:rsidRDefault="007943C3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3994DF" wp14:editId="0AF099B0">
            <wp:extent cx="5732145" cy="179959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91633" w14:textId="77777777" w:rsidR="00974D52" w:rsidRPr="000130AD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0130AD">
        <w:rPr>
          <w:rFonts w:ascii="Arial" w:hAnsi="Arial" w:cs="Arial"/>
          <w:b/>
          <w:bCs/>
          <w:sz w:val="24"/>
          <w:szCs w:val="24"/>
          <w:u w:val="single"/>
        </w:rPr>
        <w:t>Problema 2</w:t>
      </w:r>
    </w:p>
    <w:p w14:paraId="60758C1A" w14:textId="77777777" w:rsidR="00974D52" w:rsidRP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/>
          <w:sz w:val="24"/>
          <w:szCs w:val="24"/>
        </w:rPr>
        <w:t>Desarrollar una consulta para encontrar los ingresos totales de cada uno de los empleados.</w:t>
      </w:r>
    </w:p>
    <w:p w14:paraId="188C98AA" w14:textId="2276CDC5" w:rsid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/>
          <w:sz w:val="24"/>
          <w:szCs w:val="24"/>
        </w:rPr>
        <w:t>Base de datos: RH</w:t>
      </w:r>
    </w:p>
    <w:p w14:paraId="42C0C8F8" w14:textId="2C118A5A" w:rsidR="007943C3" w:rsidRPr="00974D52" w:rsidRDefault="007943C3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078F55" wp14:editId="09DE312F">
            <wp:extent cx="5724525" cy="22193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975B7" w14:textId="77777777" w:rsidR="00974D52" w:rsidRPr="000130AD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0130AD">
        <w:rPr>
          <w:rFonts w:ascii="Arial" w:hAnsi="Arial" w:cs="Arial"/>
          <w:b/>
          <w:bCs/>
          <w:sz w:val="24"/>
          <w:szCs w:val="24"/>
          <w:u w:val="single"/>
        </w:rPr>
        <w:t>Problema 3</w:t>
      </w:r>
    </w:p>
    <w:p w14:paraId="1FB5E405" w14:textId="77777777" w:rsidR="00974D52" w:rsidRP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/>
          <w:sz w:val="24"/>
          <w:szCs w:val="24"/>
        </w:rPr>
        <w:t>Desarrollar una consulta para encontrar a todos los empleados que no tienen correo</w:t>
      </w:r>
    </w:p>
    <w:p w14:paraId="1FF954EE" w14:textId="77777777" w:rsidR="00974D52" w:rsidRP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/>
          <w:sz w:val="24"/>
          <w:szCs w:val="24"/>
        </w:rPr>
        <w:t>institucional.</w:t>
      </w:r>
    </w:p>
    <w:p w14:paraId="3B3C0262" w14:textId="77777777" w:rsidR="00974D52" w:rsidRP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/>
          <w:sz w:val="24"/>
          <w:szCs w:val="24"/>
        </w:rPr>
        <w:t>El dominio del correo institucional puede ser perudev.com o perudev.pe.</w:t>
      </w:r>
    </w:p>
    <w:p w14:paraId="08342DDD" w14:textId="37F573F7" w:rsid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/>
          <w:sz w:val="24"/>
          <w:szCs w:val="24"/>
        </w:rPr>
        <w:t>Base de datos: RH</w:t>
      </w:r>
    </w:p>
    <w:p w14:paraId="5E6E9954" w14:textId="5D57525A" w:rsidR="007943C3" w:rsidRPr="00974D52" w:rsidRDefault="007943C3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46D3798" wp14:editId="49625B59">
            <wp:extent cx="5724525" cy="2181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03CF8" w14:textId="77777777" w:rsidR="00974D52" w:rsidRPr="000130AD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0130AD">
        <w:rPr>
          <w:rFonts w:ascii="Arial" w:hAnsi="Arial" w:cs="Arial"/>
          <w:b/>
          <w:bCs/>
          <w:sz w:val="24"/>
          <w:szCs w:val="24"/>
          <w:u w:val="single"/>
        </w:rPr>
        <w:t>Problema 4</w:t>
      </w:r>
    </w:p>
    <w:p w14:paraId="53BFCD16" w14:textId="77777777" w:rsidR="00974D52" w:rsidRP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/>
          <w:sz w:val="24"/>
          <w:szCs w:val="24"/>
        </w:rPr>
        <w:t>Desarrollar una consulta que permita encontrar el tiempo de servicio en meses de cada</w:t>
      </w:r>
    </w:p>
    <w:p w14:paraId="002B9A6A" w14:textId="77777777" w:rsidR="00974D52" w:rsidRP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/>
          <w:sz w:val="24"/>
          <w:szCs w:val="24"/>
        </w:rPr>
        <w:t>empleado.</w:t>
      </w:r>
    </w:p>
    <w:p w14:paraId="23CF8AAF" w14:textId="3FD00B71" w:rsid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/>
          <w:sz w:val="24"/>
          <w:szCs w:val="24"/>
        </w:rPr>
        <w:t>Base de datos: RH</w:t>
      </w:r>
    </w:p>
    <w:p w14:paraId="2B53D3F4" w14:textId="28E6F13D" w:rsidR="007943C3" w:rsidRDefault="007943C3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B107C7" wp14:editId="49D91AD3">
            <wp:extent cx="5724525" cy="22764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6866E" w14:textId="77777777" w:rsidR="007943C3" w:rsidRPr="00974D52" w:rsidRDefault="007943C3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C081B90" w14:textId="77777777" w:rsidR="00974D52" w:rsidRPr="000130AD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0130AD">
        <w:rPr>
          <w:rFonts w:ascii="Arial" w:hAnsi="Arial" w:cs="Arial"/>
          <w:b/>
          <w:bCs/>
          <w:sz w:val="24"/>
          <w:szCs w:val="24"/>
          <w:u w:val="single"/>
        </w:rPr>
        <w:t>Problema 5</w:t>
      </w:r>
    </w:p>
    <w:p w14:paraId="0E165030" w14:textId="77777777" w:rsidR="00974D52" w:rsidRP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/>
          <w:sz w:val="24"/>
          <w:szCs w:val="24"/>
        </w:rPr>
        <w:t>Se necesita saber la programación del profesor Raúl Chuco en el presente mes.</w:t>
      </w:r>
    </w:p>
    <w:p w14:paraId="090EF212" w14:textId="3EC169CE" w:rsid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/>
          <w:sz w:val="24"/>
          <w:szCs w:val="24"/>
        </w:rPr>
        <w:t>Base de datos: EDUTEC</w:t>
      </w:r>
    </w:p>
    <w:p w14:paraId="1D04E9F7" w14:textId="751BD707" w:rsidR="007943C3" w:rsidRDefault="007943C3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8A6469B" w14:textId="5D35FAD3" w:rsidR="007943C3" w:rsidRDefault="002975D9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E45DF8" wp14:editId="526F8572">
            <wp:extent cx="5732145" cy="177546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FA51" w14:textId="77777777" w:rsidR="005426E6" w:rsidRPr="00974D52" w:rsidRDefault="005426E6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694B99" w14:textId="77777777" w:rsidR="00974D52" w:rsidRPr="000130AD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0130AD">
        <w:rPr>
          <w:rFonts w:ascii="Arial" w:hAnsi="Arial" w:cs="Arial"/>
          <w:b/>
          <w:bCs/>
          <w:sz w:val="24"/>
          <w:szCs w:val="24"/>
          <w:u w:val="single"/>
        </w:rPr>
        <w:t>Problema 6</w:t>
      </w:r>
    </w:p>
    <w:p w14:paraId="6B85E2C1" w14:textId="77777777" w:rsidR="00974D52" w:rsidRP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/>
          <w:sz w:val="24"/>
          <w:szCs w:val="24"/>
        </w:rPr>
        <w:t>Se necesita saber que profesores viven en SMP, en Los Olivos o en Comas.</w:t>
      </w:r>
    </w:p>
    <w:p w14:paraId="71CF83E4" w14:textId="2CA94771" w:rsidR="00974D52" w:rsidRDefault="00974D52" w:rsidP="00974D52">
      <w:pPr>
        <w:spacing w:line="276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/>
          <w:sz w:val="24"/>
          <w:szCs w:val="24"/>
        </w:rPr>
        <w:t>Base de datos: EDUTEC</w:t>
      </w:r>
    </w:p>
    <w:p w14:paraId="752691F0" w14:textId="5CA01E7A" w:rsidR="000130AD" w:rsidRDefault="000130AD" w:rsidP="00974D52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68D5B95" wp14:editId="33D1DA21">
            <wp:extent cx="5732145" cy="301815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E0FF5" w14:textId="77777777" w:rsidR="000130AD" w:rsidRPr="00974D52" w:rsidRDefault="000130AD" w:rsidP="00974D52">
      <w:pPr>
        <w:spacing w:line="276" w:lineRule="auto"/>
        <w:rPr>
          <w:rFonts w:ascii="Arial" w:hAnsi="Arial" w:cs="Arial"/>
          <w:sz w:val="24"/>
          <w:szCs w:val="24"/>
        </w:rPr>
      </w:pPr>
    </w:p>
    <w:p w14:paraId="31F82F44" w14:textId="77777777" w:rsidR="00974D52" w:rsidRPr="000130AD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0130AD">
        <w:rPr>
          <w:rFonts w:ascii="Arial" w:hAnsi="Arial" w:cs="Arial"/>
          <w:b/>
          <w:bCs/>
          <w:sz w:val="24"/>
          <w:szCs w:val="24"/>
          <w:u w:val="single"/>
        </w:rPr>
        <w:t>Problema 7</w:t>
      </w:r>
    </w:p>
    <w:p w14:paraId="193A2048" w14:textId="77777777" w:rsidR="00974D52" w:rsidRP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/>
          <w:sz w:val="24"/>
          <w:szCs w:val="24"/>
        </w:rPr>
        <w:t>Se necesita saber los cursos programados para este mes que tienen menos de 10</w:t>
      </w:r>
    </w:p>
    <w:p w14:paraId="65F528D5" w14:textId="77777777" w:rsidR="00974D52" w:rsidRP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/>
          <w:sz w:val="24"/>
          <w:szCs w:val="24"/>
        </w:rPr>
        <w:t>matriculados.</w:t>
      </w:r>
    </w:p>
    <w:p w14:paraId="07036FEF" w14:textId="55FA7C87" w:rsidR="00974D52" w:rsidRDefault="00974D52" w:rsidP="00974D52">
      <w:pPr>
        <w:spacing w:line="276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/>
          <w:sz w:val="24"/>
          <w:szCs w:val="24"/>
        </w:rPr>
        <w:t>Base de datos: EDUTEC</w:t>
      </w:r>
    </w:p>
    <w:p w14:paraId="22A1397E" w14:textId="3B38DF46" w:rsidR="000130AD" w:rsidRPr="00974D52" w:rsidRDefault="000130AD" w:rsidP="00974D52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169590" wp14:editId="6B37154B">
            <wp:extent cx="5724525" cy="21907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A2D15" w14:textId="77777777" w:rsidR="00974D52" w:rsidRPr="000130AD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0130AD">
        <w:rPr>
          <w:rFonts w:ascii="Arial" w:hAnsi="Arial" w:cs="Arial"/>
          <w:b/>
          <w:bCs/>
          <w:sz w:val="24"/>
          <w:szCs w:val="24"/>
          <w:u w:val="single"/>
        </w:rPr>
        <w:t>Problema 8</w:t>
      </w:r>
    </w:p>
    <w:p w14:paraId="3F10877C" w14:textId="77777777" w:rsidR="00974D52" w:rsidRP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/>
          <w:sz w:val="24"/>
          <w:szCs w:val="24"/>
        </w:rPr>
        <w:t>Se necesita saber los horarios en que han sido programados los cursos de Java en el mes</w:t>
      </w:r>
    </w:p>
    <w:p w14:paraId="782A8439" w14:textId="77777777" w:rsidR="00974D52" w:rsidRP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/>
          <w:sz w:val="24"/>
          <w:szCs w:val="24"/>
        </w:rPr>
        <w:t>actual.</w:t>
      </w:r>
    </w:p>
    <w:p w14:paraId="121F794B" w14:textId="0FDA522E" w:rsid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/>
          <w:sz w:val="24"/>
          <w:szCs w:val="24"/>
        </w:rPr>
        <w:t>Base de datos: EDUTEC</w:t>
      </w:r>
    </w:p>
    <w:p w14:paraId="458F68B5" w14:textId="68B8F58B" w:rsidR="000130AD" w:rsidRDefault="000130AD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F1A8E47" wp14:editId="51622839">
            <wp:extent cx="5732145" cy="2547620"/>
            <wp:effectExtent l="0" t="0" r="1905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0CD3C" w14:textId="77777777" w:rsidR="000130AD" w:rsidRPr="00974D52" w:rsidRDefault="000130AD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C7CEC04" w14:textId="77777777" w:rsidR="00974D52" w:rsidRPr="000130AD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0130AD">
        <w:rPr>
          <w:rFonts w:ascii="Arial" w:hAnsi="Arial" w:cs="Arial"/>
          <w:b/>
          <w:bCs/>
          <w:sz w:val="24"/>
          <w:szCs w:val="24"/>
          <w:u w:val="single"/>
        </w:rPr>
        <w:t>Problema 9</w:t>
      </w:r>
    </w:p>
    <w:p w14:paraId="3F773104" w14:textId="77777777" w:rsidR="00974D52" w:rsidRP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/>
          <w:sz w:val="24"/>
          <w:szCs w:val="24"/>
        </w:rPr>
        <w:t>Se necesita una consulta para averiguar los pedidos que serán llevados a México, España y</w:t>
      </w:r>
    </w:p>
    <w:p w14:paraId="5AA03EF1" w14:textId="77777777" w:rsidR="00974D52" w:rsidRP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/>
          <w:sz w:val="24"/>
          <w:szCs w:val="24"/>
        </w:rPr>
        <w:t>Brasil.</w:t>
      </w:r>
    </w:p>
    <w:p w14:paraId="509B913F" w14:textId="533075DA" w:rsid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/>
          <w:sz w:val="24"/>
          <w:szCs w:val="24"/>
        </w:rPr>
        <w:t>Base de datos: Northwind</w:t>
      </w:r>
    </w:p>
    <w:p w14:paraId="05260810" w14:textId="7B8EBA22" w:rsidR="000130AD" w:rsidRDefault="000130AD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24C4DB" wp14:editId="73D6AF08">
            <wp:extent cx="5732145" cy="2365375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7B74B" w14:textId="77777777" w:rsidR="000130AD" w:rsidRPr="00974D52" w:rsidRDefault="000130AD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B1FF4BA" w14:textId="77777777" w:rsidR="00974D52" w:rsidRP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974D52">
        <w:rPr>
          <w:rFonts w:ascii="Arial" w:hAnsi="Arial" w:cs="Arial"/>
          <w:b/>
          <w:bCs/>
          <w:sz w:val="24"/>
          <w:szCs w:val="24"/>
          <w:u w:val="single"/>
        </w:rPr>
        <w:t>Problema 10</w:t>
      </w:r>
    </w:p>
    <w:p w14:paraId="13FC716B" w14:textId="77777777" w:rsidR="00974D52" w:rsidRP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/>
          <w:sz w:val="24"/>
          <w:szCs w:val="24"/>
        </w:rPr>
        <w:t>Se necesita una consulta de los clientes de las siguientes ciudades:</w:t>
      </w:r>
    </w:p>
    <w:p w14:paraId="5697D46F" w14:textId="77777777" w:rsidR="00974D52" w:rsidRP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 w:hint="eastAsia"/>
          <w:sz w:val="24"/>
          <w:szCs w:val="24"/>
        </w:rPr>
        <w:t>▪</w:t>
      </w:r>
      <w:r w:rsidRPr="00974D52">
        <w:rPr>
          <w:rFonts w:ascii="Arial" w:hAnsi="Arial" w:cs="Arial"/>
          <w:sz w:val="24"/>
          <w:szCs w:val="24"/>
        </w:rPr>
        <w:t xml:space="preserve"> Rio de Janeiro</w:t>
      </w:r>
    </w:p>
    <w:p w14:paraId="19BD99DE" w14:textId="77777777" w:rsidR="00974D52" w:rsidRP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 w:hint="eastAsia"/>
          <w:sz w:val="24"/>
          <w:szCs w:val="24"/>
        </w:rPr>
        <w:t>▪</w:t>
      </w:r>
      <w:r w:rsidRPr="00974D52">
        <w:rPr>
          <w:rFonts w:ascii="Arial" w:hAnsi="Arial" w:cs="Arial"/>
          <w:sz w:val="24"/>
          <w:szCs w:val="24"/>
        </w:rPr>
        <w:t xml:space="preserve"> Sao Paulo</w:t>
      </w:r>
    </w:p>
    <w:p w14:paraId="19C49093" w14:textId="77777777" w:rsidR="00974D52" w:rsidRP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 w:hint="eastAsia"/>
          <w:sz w:val="24"/>
          <w:szCs w:val="24"/>
        </w:rPr>
        <w:t>▪</w:t>
      </w:r>
      <w:r w:rsidRPr="00974D52">
        <w:rPr>
          <w:rFonts w:ascii="Arial" w:hAnsi="Arial" w:cs="Arial"/>
          <w:sz w:val="24"/>
          <w:szCs w:val="24"/>
        </w:rPr>
        <w:t xml:space="preserve"> Buenos Aires</w:t>
      </w:r>
    </w:p>
    <w:p w14:paraId="24EB105A" w14:textId="77777777" w:rsidR="00974D52" w:rsidRP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 w:hint="eastAsia"/>
          <w:sz w:val="24"/>
          <w:szCs w:val="24"/>
        </w:rPr>
        <w:t>▪</w:t>
      </w:r>
      <w:r w:rsidRPr="00974D52">
        <w:rPr>
          <w:rFonts w:ascii="Arial" w:hAnsi="Arial" w:cs="Arial"/>
          <w:sz w:val="24"/>
          <w:szCs w:val="24"/>
        </w:rPr>
        <w:t xml:space="preserve"> Caracas</w:t>
      </w:r>
    </w:p>
    <w:p w14:paraId="68DF01F8" w14:textId="0C888933" w:rsid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/>
          <w:sz w:val="24"/>
          <w:szCs w:val="24"/>
        </w:rPr>
        <w:t>Base de datos: Northwind</w:t>
      </w:r>
    </w:p>
    <w:p w14:paraId="6D043068" w14:textId="3FC6B172" w:rsidR="000130AD" w:rsidRDefault="000130AD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6A3D97E" wp14:editId="3093E267">
            <wp:extent cx="5724525" cy="30956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22C12" w14:textId="77777777" w:rsidR="000130AD" w:rsidRPr="00974D52" w:rsidRDefault="000130AD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E5B668D" w14:textId="77777777" w:rsidR="00974D52" w:rsidRP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974D52">
        <w:rPr>
          <w:rFonts w:ascii="Arial" w:hAnsi="Arial" w:cs="Arial"/>
          <w:b/>
          <w:bCs/>
          <w:sz w:val="24"/>
          <w:szCs w:val="24"/>
          <w:u w:val="single"/>
        </w:rPr>
        <w:t>Problema 11</w:t>
      </w:r>
    </w:p>
    <w:p w14:paraId="237A18CC" w14:textId="77777777" w:rsidR="00974D52" w:rsidRP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/>
          <w:sz w:val="24"/>
          <w:szCs w:val="24"/>
        </w:rPr>
        <w:t>Se necesita un listado de las ciudades donde se tienen clientes.</w:t>
      </w:r>
    </w:p>
    <w:p w14:paraId="1E162154" w14:textId="180142F4" w:rsid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/>
          <w:sz w:val="24"/>
          <w:szCs w:val="24"/>
        </w:rPr>
        <w:t>Base de datos: Northwind</w:t>
      </w:r>
    </w:p>
    <w:p w14:paraId="03723B7F" w14:textId="09F0406C" w:rsidR="000130AD" w:rsidRDefault="007610F4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3D958F" wp14:editId="03B67697">
            <wp:extent cx="5732145" cy="2313940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FF9A" w14:textId="77777777" w:rsidR="000130AD" w:rsidRPr="00974D52" w:rsidRDefault="000130AD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209577A" w14:textId="77777777" w:rsidR="00974D52" w:rsidRP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974D52">
        <w:rPr>
          <w:rFonts w:ascii="Arial" w:hAnsi="Arial" w:cs="Arial"/>
          <w:b/>
          <w:bCs/>
          <w:sz w:val="24"/>
          <w:szCs w:val="24"/>
          <w:u w:val="single"/>
        </w:rPr>
        <w:t>Problema 12</w:t>
      </w:r>
    </w:p>
    <w:p w14:paraId="4B6DB37E" w14:textId="77777777" w:rsidR="00974D52" w:rsidRP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/>
          <w:sz w:val="24"/>
          <w:szCs w:val="24"/>
        </w:rPr>
        <w:t>Se necesita un listado de los clientes, cuyo representante es el Gerente de Ventas, el</w:t>
      </w:r>
    </w:p>
    <w:p w14:paraId="4A8BD040" w14:textId="77777777" w:rsidR="00974D52" w:rsidRPr="00974D52" w:rsidRDefault="00974D52" w:rsidP="00974D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/>
          <w:sz w:val="24"/>
          <w:szCs w:val="24"/>
        </w:rPr>
        <w:t>Gerente de Marketing o el mismo dueño.</w:t>
      </w:r>
    </w:p>
    <w:p w14:paraId="0FA4F440" w14:textId="1ADFEF10" w:rsidR="00974D52" w:rsidRDefault="00974D52" w:rsidP="00974D52">
      <w:pPr>
        <w:spacing w:line="276" w:lineRule="auto"/>
        <w:rPr>
          <w:rFonts w:ascii="Arial" w:hAnsi="Arial" w:cs="Arial"/>
          <w:sz w:val="24"/>
          <w:szCs w:val="24"/>
        </w:rPr>
      </w:pPr>
      <w:r w:rsidRPr="00974D52">
        <w:rPr>
          <w:rFonts w:ascii="Arial" w:hAnsi="Arial" w:cs="Arial"/>
          <w:sz w:val="24"/>
          <w:szCs w:val="24"/>
        </w:rPr>
        <w:t>Base de datos: Northwind</w:t>
      </w:r>
    </w:p>
    <w:p w14:paraId="1BE30564" w14:textId="5259DDD5" w:rsidR="000130AD" w:rsidRPr="00974D52" w:rsidRDefault="000130AD" w:rsidP="00974D52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6C7EB9E" wp14:editId="0CCDE86A">
            <wp:extent cx="5724525" cy="26479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A7590" w14:textId="6732CD55" w:rsidR="003376B2" w:rsidRDefault="00974D52" w:rsidP="00025F41">
      <w:pPr>
        <w:pStyle w:val="Ttulo1"/>
        <w:jc w:val="both"/>
        <w:rPr>
          <w:rFonts w:ascii="Calibri" w:hAnsi="Calibri"/>
          <w:color w:val="2C3C43" w:themeColor="text2"/>
          <w:sz w:val="28"/>
          <w:szCs w:val="28"/>
        </w:rPr>
      </w:pPr>
      <w:bookmarkStart w:id="2" w:name="_Toc66481687"/>
      <w:r>
        <w:rPr>
          <w:rFonts w:ascii="Calibri" w:hAnsi="Calibri"/>
          <w:color w:val="2C3C43" w:themeColor="text2"/>
          <w:sz w:val="28"/>
          <w:szCs w:val="28"/>
        </w:rPr>
        <w:t>ENLACE VIDEO</w:t>
      </w:r>
      <w:bookmarkEnd w:id="2"/>
    </w:p>
    <w:p w14:paraId="397CD9B9" w14:textId="57B9B8C3" w:rsidR="003376B2" w:rsidRDefault="003376B2" w:rsidP="003376B2"/>
    <w:p w14:paraId="2C1A30F4" w14:textId="77777777" w:rsidR="007610F4" w:rsidRDefault="007610F4" w:rsidP="007610F4">
      <w:pPr>
        <w:shd w:val="clear" w:color="auto" w:fill="FFFFFF"/>
        <w:rPr>
          <w:rFonts w:ascii="Arial" w:hAnsi="Arial" w:cs="Arial"/>
          <w:color w:val="222222"/>
        </w:rPr>
      </w:pPr>
      <w:hyperlink r:id="rId24" w:tgtFrame="_blank" w:history="1">
        <w:r>
          <w:rPr>
            <w:rStyle w:val="Hipervnculo"/>
            <w:rFonts w:ascii="Arial" w:hAnsi="Arial" w:cs="Arial"/>
            <w:color w:val="1155CC"/>
          </w:rPr>
          <w:t>https://youtu.be/dZ4kXps_UUE</w:t>
        </w:r>
      </w:hyperlink>
    </w:p>
    <w:p w14:paraId="0AF1E271" w14:textId="77777777" w:rsidR="007610F4" w:rsidRPr="00700789" w:rsidRDefault="007610F4" w:rsidP="003376B2"/>
    <w:p w14:paraId="2B9E21B1" w14:textId="2EF840CE" w:rsidR="00700789" w:rsidRDefault="000E280F" w:rsidP="00700789">
      <w:pPr>
        <w:pStyle w:val="Ttulo1"/>
        <w:rPr>
          <w:rFonts w:ascii="Calibri" w:hAnsi="Calibri"/>
          <w:color w:val="2C3C43" w:themeColor="text2"/>
          <w:sz w:val="28"/>
          <w:szCs w:val="28"/>
        </w:rPr>
      </w:pPr>
      <w:bookmarkStart w:id="3" w:name="_Toc66481688"/>
      <w:r>
        <w:rPr>
          <w:rFonts w:ascii="Calibri" w:hAnsi="Calibri"/>
          <w:color w:val="2C3C43" w:themeColor="text2"/>
          <w:sz w:val="28"/>
          <w:szCs w:val="28"/>
        </w:rPr>
        <w:t>CONCLUSIONES – RECOMENDACIONES</w:t>
      </w:r>
      <w:bookmarkEnd w:id="3"/>
    </w:p>
    <w:p w14:paraId="1079D267" w14:textId="77777777" w:rsidR="000E280F" w:rsidRPr="000E280F" w:rsidRDefault="000E280F" w:rsidP="000E280F"/>
    <w:p w14:paraId="2BA9C959" w14:textId="77777777" w:rsidR="00700789" w:rsidRPr="00847B5F" w:rsidRDefault="00700789" w:rsidP="00700789">
      <w:pPr>
        <w:rPr>
          <w:rFonts w:ascii="Arial" w:hAnsi="Arial" w:cs="Arial"/>
          <w:sz w:val="24"/>
          <w:szCs w:val="24"/>
        </w:rPr>
      </w:pPr>
    </w:p>
    <w:p w14:paraId="2629514D" w14:textId="610BD3AF" w:rsidR="00700789" w:rsidRPr="00847B5F" w:rsidRDefault="00847B5F" w:rsidP="00700789">
      <w:pPr>
        <w:rPr>
          <w:rFonts w:ascii="Arial" w:hAnsi="Arial" w:cs="Arial"/>
          <w:sz w:val="24"/>
          <w:szCs w:val="24"/>
        </w:rPr>
      </w:pPr>
      <w:r w:rsidRPr="00847B5F">
        <w:rPr>
          <w:rFonts w:ascii="Arial" w:hAnsi="Arial" w:cs="Arial"/>
          <w:sz w:val="24"/>
          <w:szCs w:val="24"/>
        </w:rPr>
        <w:t xml:space="preserve">En el presente trabajo </w:t>
      </w:r>
      <w:r w:rsidR="005426E6" w:rsidRPr="00847B5F">
        <w:rPr>
          <w:rFonts w:ascii="Arial" w:hAnsi="Arial" w:cs="Arial"/>
          <w:sz w:val="24"/>
          <w:szCs w:val="24"/>
        </w:rPr>
        <w:t xml:space="preserve">se </w:t>
      </w:r>
      <w:r w:rsidR="005426E6">
        <w:rPr>
          <w:rFonts w:ascii="Arial" w:hAnsi="Arial" w:cs="Arial"/>
          <w:sz w:val="24"/>
          <w:szCs w:val="24"/>
        </w:rPr>
        <w:t>aplicó</w:t>
      </w:r>
      <w:r w:rsidR="00974D52">
        <w:rPr>
          <w:rFonts w:ascii="Arial" w:hAnsi="Arial" w:cs="Arial"/>
          <w:sz w:val="24"/>
          <w:szCs w:val="24"/>
        </w:rPr>
        <w:t xml:space="preserve"> lo aprendido en clase, usando herramientas de consultas de tablas en SQL</w:t>
      </w:r>
    </w:p>
    <w:sectPr w:rsidR="00700789" w:rsidRPr="00847B5F" w:rsidSect="00BF384C">
      <w:pgSz w:w="11907" w:h="16839" w:code="9"/>
      <w:pgMar w:top="1440" w:right="1440" w:bottom="1440" w:left="1440" w:header="720" w:footer="39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AA7A6" w14:textId="77777777" w:rsidR="008F1292" w:rsidRDefault="008F1292" w:rsidP="002E101A">
      <w:pPr>
        <w:spacing w:after="0" w:line="240" w:lineRule="auto"/>
      </w:pPr>
      <w:r>
        <w:separator/>
      </w:r>
    </w:p>
  </w:endnote>
  <w:endnote w:type="continuationSeparator" w:id="0">
    <w:p w14:paraId="2FEB3DE0" w14:textId="77777777" w:rsidR="008F1292" w:rsidRDefault="008F1292" w:rsidP="002E1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88856966"/>
      <w:docPartObj>
        <w:docPartGallery w:val="Page Numbers (Bottom of Page)"/>
        <w:docPartUnique/>
      </w:docPartObj>
    </w:sdtPr>
    <w:sdtEndPr/>
    <w:sdtContent>
      <w:p w14:paraId="4B6A0C96" w14:textId="77777777" w:rsidR="005D5A5D" w:rsidRDefault="00BA4FB8">
        <w:pPr>
          <w:pStyle w:val="Piedepgina"/>
          <w:jc w:val="right"/>
        </w:pPr>
        <w:r>
          <w:fldChar w:fldCharType="begin"/>
        </w:r>
        <w:r w:rsidR="005D5A5D">
          <w:instrText>PAGE   \* MERGEFORMAT</w:instrText>
        </w:r>
        <w:r>
          <w:fldChar w:fldCharType="separate"/>
        </w:r>
        <w:r w:rsidR="004227AB" w:rsidRPr="004227AB">
          <w:rPr>
            <w:noProof/>
            <w:lang w:val="es-ES"/>
          </w:rPr>
          <w:t>17</w:t>
        </w:r>
        <w:r>
          <w:fldChar w:fldCharType="end"/>
        </w:r>
      </w:p>
    </w:sdtContent>
  </w:sdt>
  <w:p w14:paraId="3E71BE6B" w14:textId="77777777" w:rsidR="005D5A5D" w:rsidRDefault="0094621B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70016" behindDoc="1" locked="0" layoutInCell="1" allowOverlap="1" wp14:anchorId="3AC69668" wp14:editId="6F84D7E3">
          <wp:simplePos x="0" y="0"/>
          <wp:positionH relativeFrom="column">
            <wp:posOffset>6417425</wp:posOffset>
          </wp:positionH>
          <wp:positionV relativeFrom="paragraph">
            <wp:posOffset>223462</wp:posOffset>
          </wp:positionV>
          <wp:extent cx="231775" cy="250190"/>
          <wp:effectExtent l="0" t="0" r="0" b="0"/>
          <wp:wrapTight wrapText="bothSides">
            <wp:wrapPolygon edited="0">
              <wp:start x="21600" y="21600"/>
              <wp:lineTo x="21600" y="1864"/>
              <wp:lineTo x="2071" y="1864"/>
              <wp:lineTo x="2071" y="21600"/>
              <wp:lineTo x="21600" y="21600"/>
            </wp:wrapPolygon>
          </wp:wrapTight>
          <wp:docPr id="91" name="Imagen 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231775" cy="250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4896" behindDoc="1" locked="0" layoutInCell="1" allowOverlap="1" wp14:anchorId="565B23F0" wp14:editId="017E8D6D">
          <wp:simplePos x="0" y="0"/>
          <wp:positionH relativeFrom="column">
            <wp:posOffset>-964277</wp:posOffset>
          </wp:positionH>
          <wp:positionV relativeFrom="paragraph">
            <wp:posOffset>228080</wp:posOffset>
          </wp:positionV>
          <wp:extent cx="231775" cy="240665"/>
          <wp:effectExtent l="0" t="0" r="0" b="0"/>
          <wp:wrapTight wrapText="bothSides">
            <wp:wrapPolygon edited="0">
              <wp:start x="22014" y="399"/>
              <wp:lineTo x="2485" y="399"/>
              <wp:lineTo x="2485" y="19206"/>
              <wp:lineTo x="22014" y="19206"/>
              <wp:lineTo x="22014" y="399"/>
            </wp:wrapPolygon>
          </wp:wrapTight>
          <wp:docPr id="92" name="Imagen 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231775" cy="240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F8700" w14:textId="77777777" w:rsidR="008F1292" w:rsidRDefault="008F1292" w:rsidP="002E101A">
      <w:pPr>
        <w:spacing w:after="0" w:line="240" w:lineRule="auto"/>
      </w:pPr>
      <w:r>
        <w:separator/>
      </w:r>
    </w:p>
  </w:footnote>
  <w:footnote w:type="continuationSeparator" w:id="0">
    <w:p w14:paraId="4060F373" w14:textId="77777777" w:rsidR="008F1292" w:rsidRDefault="008F1292" w:rsidP="002E1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020FA" w14:textId="77777777" w:rsidR="002E101A" w:rsidRPr="005D5A5D" w:rsidRDefault="00813181" w:rsidP="005D5A5D">
    <w:pPr>
      <w:pStyle w:val="Encabezado"/>
      <w:tabs>
        <w:tab w:val="clear" w:pos="8838"/>
        <w:tab w:val="right" w:pos="8931"/>
      </w:tabs>
      <w:rPr>
        <w:i/>
        <w:color w:val="6B911C" w:themeColor="accent1" w:themeShade="BF"/>
      </w:rPr>
    </w:pPr>
    <w:r>
      <w:rPr>
        <w:i/>
        <w:noProof/>
        <w:color w:val="6B911C" w:themeColor="accent1" w:themeShade="BF"/>
        <w:lang w:val="es-MX" w:eastAsia="es-MX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1E41FB62" wp14:editId="6455A077">
              <wp:simplePos x="0" y="0"/>
              <wp:positionH relativeFrom="column">
                <wp:posOffset>-28575</wp:posOffset>
              </wp:positionH>
              <wp:positionV relativeFrom="paragraph">
                <wp:posOffset>219074</wp:posOffset>
              </wp:positionV>
              <wp:extent cx="5772150" cy="0"/>
              <wp:effectExtent l="0" t="0" r="19050" b="19050"/>
              <wp:wrapNone/>
              <wp:docPr id="2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721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93E9DB" id="Conector recto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.25pt,17.25pt" to="452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" strokecolor="#90c226 [3204]" strokeweight="1pt">
              <v:stroke endcap="round"/>
              <o:lock v:ext="edit" shapetype="f"/>
            </v:line>
          </w:pict>
        </mc:Fallback>
      </mc:AlternateContent>
    </w:r>
    <w:r w:rsidR="0094621B">
      <w:rPr>
        <w:noProof/>
        <w:lang w:val="es-MX" w:eastAsia="es-MX"/>
      </w:rPr>
      <w:drawing>
        <wp:anchor distT="0" distB="0" distL="114300" distR="114300" simplePos="0" relativeHeight="251654656" behindDoc="1" locked="0" layoutInCell="1" allowOverlap="1" wp14:anchorId="43F9D07E" wp14:editId="61C054C1">
          <wp:simplePos x="0" y="0"/>
          <wp:positionH relativeFrom="column">
            <wp:posOffset>-980901</wp:posOffset>
          </wp:positionH>
          <wp:positionV relativeFrom="paragraph">
            <wp:posOffset>-501535</wp:posOffset>
          </wp:positionV>
          <wp:extent cx="230505" cy="248920"/>
          <wp:effectExtent l="0" t="0" r="0" b="0"/>
          <wp:wrapTight wrapText="bothSides">
            <wp:wrapPolygon edited="0">
              <wp:start x="0" y="0"/>
              <wp:lineTo x="0" y="19837"/>
              <wp:lineTo x="19636" y="19837"/>
              <wp:lineTo x="19636" y="0"/>
              <wp:lineTo x="0" y="0"/>
            </wp:wrapPolygon>
          </wp:wrapTight>
          <wp:docPr id="89" name="Imagen 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505" cy="248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4621B"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 wp14:anchorId="2A8047EE" wp14:editId="16544ACF">
          <wp:simplePos x="0" y="0"/>
          <wp:positionH relativeFrom="column">
            <wp:posOffset>6425248</wp:posOffset>
          </wp:positionH>
          <wp:positionV relativeFrom="paragraph">
            <wp:posOffset>-523701</wp:posOffset>
          </wp:positionV>
          <wp:extent cx="230505" cy="248920"/>
          <wp:effectExtent l="0" t="0" r="0" b="0"/>
          <wp:wrapTight wrapText="bothSides">
            <wp:wrapPolygon edited="0">
              <wp:start x="-863" y="20801"/>
              <wp:lineTo x="20559" y="20801"/>
              <wp:lineTo x="20559" y="964"/>
              <wp:lineTo x="-863" y="964"/>
              <wp:lineTo x="-863" y="20801"/>
            </wp:wrapPolygon>
          </wp:wrapTight>
          <wp:docPr id="90" name="Imagen 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230505" cy="248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E101A" w:rsidRPr="005D5A5D">
      <w:rPr>
        <w:i/>
        <w:color w:val="6B911C" w:themeColor="accent1" w:themeShade="BF"/>
      </w:rPr>
      <w:t>Comercio Internacional</w:t>
    </w:r>
    <w:r w:rsidR="002E101A" w:rsidRPr="005D5A5D">
      <w:rPr>
        <w:i/>
        <w:lang w:eastAsia="es-PE"/>
      </w:rPr>
      <w:t xml:space="preserve"> </w:t>
    </w:r>
    <w:r w:rsidR="005D5A5D">
      <w:rPr>
        <w:i/>
        <w:lang w:eastAsia="es-PE"/>
      </w:rPr>
      <w:t xml:space="preserve">                    </w:t>
    </w:r>
    <w:r w:rsidR="005D5A5D">
      <w:rPr>
        <w:i/>
        <w:lang w:eastAsia="es-PE"/>
      </w:rPr>
      <w:tab/>
    </w:r>
    <w:r w:rsidR="005D5A5D">
      <w:rPr>
        <w:i/>
        <w:lang w:eastAsia="es-PE"/>
      </w:rPr>
      <w:tab/>
      <w:t xml:space="preserve">     </w:t>
    </w:r>
    <w:r w:rsidR="005D5A5D" w:rsidRPr="005D5A5D">
      <w:rPr>
        <w:i/>
        <w:color w:val="6B911C" w:themeColor="accent1" w:themeShade="BF"/>
        <w:lang w:eastAsia="es-PE"/>
      </w:rPr>
      <w:t>Facultad de Ingeniería Industrial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773EA"/>
    <w:multiLevelType w:val="multilevel"/>
    <w:tmpl w:val="37CC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7C7B12"/>
    <w:multiLevelType w:val="hybridMultilevel"/>
    <w:tmpl w:val="586472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938A1"/>
    <w:multiLevelType w:val="hybridMultilevel"/>
    <w:tmpl w:val="546E6D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A006E"/>
    <w:multiLevelType w:val="multilevel"/>
    <w:tmpl w:val="3D729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C24522A"/>
    <w:multiLevelType w:val="hybridMultilevel"/>
    <w:tmpl w:val="DD3490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25483"/>
    <w:multiLevelType w:val="multilevel"/>
    <w:tmpl w:val="E9EC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246543"/>
    <w:multiLevelType w:val="multilevel"/>
    <w:tmpl w:val="F6DE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034F5A"/>
    <w:multiLevelType w:val="hybridMultilevel"/>
    <w:tmpl w:val="DE62EF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A3514"/>
    <w:multiLevelType w:val="hybridMultilevel"/>
    <w:tmpl w:val="422CE31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C3A86"/>
    <w:multiLevelType w:val="hybridMultilevel"/>
    <w:tmpl w:val="EBD28C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11CFD"/>
    <w:multiLevelType w:val="multilevel"/>
    <w:tmpl w:val="8A8C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642C9E"/>
    <w:multiLevelType w:val="hybridMultilevel"/>
    <w:tmpl w:val="A5F65E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5611A"/>
    <w:multiLevelType w:val="multilevel"/>
    <w:tmpl w:val="D30A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9E42EC"/>
    <w:multiLevelType w:val="hybridMultilevel"/>
    <w:tmpl w:val="1A22CC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E1FD7"/>
    <w:multiLevelType w:val="multilevel"/>
    <w:tmpl w:val="6826F6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A87DE4"/>
    <w:multiLevelType w:val="multilevel"/>
    <w:tmpl w:val="E514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336ABC"/>
    <w:multiLevelType w:val="hybridMultilevel"/>
    <w:tmpl w:val="03400E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779FF"/>
    <w:multiLevelType w:val="hybridMultilevel"/>
    <w:tmpl w:val="E87A0FD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71C05A7"/>
    <w:multiLevelType w:val="multilevel"/>
    <w:tmpl w:val="204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82865"/>
    <w:multiLevelType w:val="hybridMultilevel"/>
    <w:tmpl w:val="B2281CF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B703D4"/>
    <w:multiLevelType w:val="multilevel"/>
    <w:tmpl w:val="F2BCCA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0736A0"/>
    <w:multiLevelType w:val="multilevel"/>
    <w:tmpl w:val="D3480D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0F1413"/>
    <w:multiLevelType w:val="multilevel"/>
    <w:tmpl w:val="81D8E2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27351F"/>
    <w:multiLevelType w:val="hybridMultilevel"/>
    <w:tmpl w:val="6DC451EC"/>
    <w:lvl w:ilvl="0" w:tplc="31642FB4">
      <w:start w:val="1"/>
      <w:numFmt w:val="lowerLetter"/>
      <w:lvlText w:val="%1)"/>
      <w:lvlJc w:val="left"/>
      <w:pPr>
        <w:ind w:left="720" w:hanging="360"/>
      </w:pPr>
      <w:rPr>
        <w:rFonts w:ascii="Trebuchet MS" w:hAnsi="Trebuchet MS" w:hint="default"/>
        <w:color w:val="90C226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D2796F"/>
    <w:multiLevelType w:val="hybridMultilevel"/>
    <w:tmpl w:val="C02AC080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946E9D"/>
    <w:multiLevelType w:val="multilevel"/>
    <w:tmpl w:val="8084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7D6613"/>
    <w:multiLevelType w:val="hybridMultilevel"/>
    <w:tmpl w:val="885A71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13"/>
  </w:num>
  <w:num w:numId="4">
    <w:abstractNumId w:val="2"/>
  </w:num>
  <w:num w:numId="5">
    <w:abstractNumId w:val="16"/>
  </w:num>
  <w:num w:numId="6">
    <w:abstractNumId w:val="24"/>
  </w:num>
  <w:num w:numId="7">
    <w:abstractNumId w:val="11"/>
  </w:num>
  <w:num w:numId="8">
    <w:abstractNumId w:val="17"/>
  </w:num>
  <w:num w:numId="9">
    <w:abstractNumId w:val="20"/>
  </w:num>
  <w:num w:numId="10">
    <w:abstractNumId w:val="14"/>
  </w:num>
  <w:num w:numId="11">
    <w:abstractNumId w:val="21"/>
  </w:num>
  <w:num w:numId="12">
    <w:abstractNumId w:val="22"/>
  </w:num>
  <w:num w:numId="13">
    <w:abstractNumId w:val="4"/>
  </w:num>
  <w:num w:numId="14">
    <w:abstractNumId w:val="19"/>
  </w:num>
  <w:num w:numId="1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5"/>
  </w:num>
  <w:num w:numId="17">
    <w:abstractNumId w:val="7"/>
  </w:num>
  <w:num w:numId="18">
    <w:abstractNumId w:val="1"/>
  </w:num>
  <w:num w:numId="19">
    <w:abstractNumId w:val="26"/>
  </w:num>
  <w:num w:numId="20">
    <w:abstractNumId w:val="3"/>
  </w:num>
  <w:num w:numId="21">
    <w:abstractNumId w:val="15"/>
  </w:num>
  <w:num w:numId="22">
    <w:abstractNumId w:val="5"/>
  </w:num>
  <w:num w:numId="23">
    <w:abstractNumId w:val="0"/>
  </w:num>
  <w:num w:numId="24">
    <w:abstractNumId w:val="10"/>
  </w:num>
  <w:num w:numId="25">
    <w:abstractNumId w:val="12"/>
  </w:num>
  <w:num w:numId="26">
    <w:abstractNumId w:val="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F6"/>
    <w:rsid w:val="000035DA"/>
    <w:rsid w:val="000130AD"/>
    <w:rsid w:val="00025F41"/>
    <w:rsid w:val="000303F3"/>
    <w:rsid w:val="00045E26"/>
    <w:rsid w:val="00055263"/>
    <w:rsid w:val="00076AA6"/>
    <w:rsid w:val="000A1DCF"/>
    <w:rsid w:val="000B7051"/>
    <w:rsid w:val="000E0867"/>
    <w:rsid w:val="000E280F"/>
    <w:rsid w:val="00111B02"/>
    <w:rsid w:val="00120263"/>
    <w:rsid w:val="001228A8"/>
    <w:rsid w:val="00132610"/>
    <w:rsid w:val="00162B4D"/>
    <w:rsid w:val="00173B2F"/>
    <w:rsid w:val="00176D3D"/>
    <w:rsid w:val="001831F6"/>
    <w:rsid w:val="00185BDC"/>
    <w:rsid w:val="001E730A"/>
    <w:rsid w:val="002047D4"/>
    <w:rsid w:val="00204B96"/>
    <w:rsid w:val="00250DF5"/>
    <w:rsid w:val="002522AC"/>
    <w:rsid w:val="0027029B"/>
    <w:rsid w:val="002975D9"/>
    <w:rsid w:val="002A2883"/>
    <w:rsid w:val="002D521E"/>
    <w:rsid w:val="002E101A"/>
    <w:rsid w:val="0032449A"/>
    <w:rsid w:val="0033182A"/>
    <w:rsid w:val="003376B2"/>
    <w:rsid w:val="003515E7"/>
    <w:rsid w:val="0036007F"/>
    <w:rsid w:val="00371E1D"/>
    <w:rsid w:val="00382747"/>
    <w:rsid w:val="003C757A"/>
    <w:rsid w:val="003D6D91"/>
    <w:rsid w:val="003E682F"/>
    <w:rsid w:val="00403EF4"/>
    <w:rsid w:val="004122C7"/>
    <w:rsid w:val="00417E4E"/>
    <w:rsid w:val="004227AB"/>
    <w:rsid w:val="004505BF"/>
    <w:rsid w:val="004778E2"/>
    <w:rsid w:val="004864FC"/>
    <w:rsid w:val="00493DD1"/>
    <w:rsid w:val="004C0C00"/>
    <w:rsid w:val="004C4672"/>
    <w:rsid w:val="00512EC5"/>
    <w:rsid w:val="005426E6"/>
    <w:rsid w:val="00544294"/>
    <w:rsid w:val="00547193"/>
    <w:rsid w:val="00572F2B"/>
    <w:rsid w:val="005A21A7"/>
    <w:rsid w:val="005A3D99"/>
    <w:rsid w:val="005C2592"/>
    <w:rsid w:val="005C7D93"/>
    <w:rsid w:val="005D5A5D"/>
    <w:rsid w:val="005E257F"/>
    <w:rsid w:val="00621AA6"/>
    <w:rsid w:val="00631F2A"/>
    <w:rsid w:val="00663360"/>
    <w:rsid w:val="00685830"/>
    <w:rsid w:val="006E6FD2"/>
    <w:rsid w:val="007000A3"/>
    <w:rsid w:val="00700789"/>
    <w:rsid w:val="00713AE7"/>
    <w:rsid w:val="00717399"/>
    <w:rsid w:val="00727D77"/>
    <w:rsid w:val="00735B05"/>
    <w:rsid w:val="007429BA"/>
    <w:rsid w:val="007610F4"/>
    <w:rsid w:val="0079420A"/>
    <w:rsid w:val="007943C3"/>
    <w:rsid w:val="007977AB"/>
    <w:rsid w:val="007A1C10"/>
    <w:rsid w:val="007C668D"/>
    <w:rsid w:val="007F2EF4"/>
    <w:rsid w:val="007F4411"/>
    <w:rsid w:val="00813181"/>
    <w:rsid w:val="00842BDF"/>
    <w:rsid w:val="00846B8B"/>
    <w:rsid w:val="00847B5F"/>
    <w:rsid w:val="008574C4"/>
    <w:rsid w:val="008D71C9"/>
    <w:rsid w:val="008E299A"/>
    <w:rsid w:val="008F1292"/>
    <w:rsid w:val="008F7814"/>
    <w:rsid w:val="00927DB9"/>
    <w:rsid w:val="0094621B"/>
    <w:rsid w:val="00955611"/>
    <w:rsid w:val="00960764"/>
    <w:rsid w:val="00974D52"/>
    <w:rsid w:val="0099225B"/>
    <w:rsid w:val="00992F8A"/>
    <w:rsid w:val="009B642F"/>
    <w:rsid w:val="009B6507"/>
    <w:rsid w:val="009F3A1F"/>
    <w:rsid w:val="00A05A22"/>
    <w:rsid w:val="00A102AD"/>
    <w:rsid w:val="00A26169"/>
    <w:rsid w:val="00A83EFA"/>
    <w:rsid w:val="00A937B3"/>
    <w:rsid w:val="00A95F91"/>
    <w:rsid w:val="00A97814"/>
    <w:rsid w:val="00AE3AEC"/>
    <w:rsid w:val="00B31354"/>
    <w:rsid w:val="00B96A88"/>
    <w:rsid w:val="00BA4FB8"/>
    <w:rsid w:val="00BF384C"/>
    <w:rsid w:val="00C02C47"/>
    <w:rsid w:val="00C50A3C"/>
    <w:rsid w:val="00C746A8"/>
    <w:rsid w:val="00CE3459"/>
    <w:rsid w:val="00D218D4"/>
    <w:rsid w:val="00D41C45"/>
    <w:rsid w:val="00D54B8F"/>
    <w:rsid w:val="00D57115"/>
    <w:rsid w:val="00D813DD"/>
    <w:rsid w:val="00D8225F"/>
    <w:rsid w:val="00D90A4C"/>
    <w:rsid w:val="00D90E07"/>
    <w:rsid w:val="00DA5161"/>
    <w:rsid w:val="00DA6A3B"/>
    <w:rsid w:val="00DC6965"/>
    <w:rsid w:val="00DC73C1"/>
    <w:rsid w:val="00E06390"/>
    <w:rsid w:val="00E30044"/>
    <w:rsid w:val="00E444EC"/>
    <w:rsid w:val="00E9179B"/>
    <w:rsid w:val="00EA7662"/>
    <w:rsid w:val="00EE1860"/>
    <w:rsid w:val="00EE69F0"/>
    <w:rsid w:val="00F14601"/>
    <w:rsid w:val="00F920AE"/>
    <w:rsid w:val="00FA5AB7"/>
    <w:rsid w:val="00FC0CE8"/>
    <w:rsid w:val="00FE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D0D45B6"/>
  <w15:docId w15:val="{039C4C85-9E83-4835-846C-E2B37788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263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055263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52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52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52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52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52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52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52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52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552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sid w:val="00055263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rsid w:val="000552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526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055263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55263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52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526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52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52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52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52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52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sid w:val="00055263"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055263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055263"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sid w:val="00055263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0552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5526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52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5263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sid w:val="0005526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05526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55263"/>
    <w:rPr>
      <w:b/>
      <w:bCs/>
      <w:smallCaps/>
    </w:rPr>
  </w:style>
  <w:style w:type="paragraph" w:styleId="Descripcin">
    <w:name w:val="caption"/>
    <w:basedOn w:val="Normal"/>
    <w:next w:val="Normal"/>
    <w:uiPriority w:val="35"/>
    <w:unhideWhenUsed/>
    <w:qFormat/>
    <w:rsid w:val="00055263"/>
    <w:pPr>
      <w:spacing w:line="240" w:lineRule="auto"/>
    </w:pPr>
    <w:rPr>
      <w:b/>
      <w:b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55263"/>
    <w:pPr>
      <w:outlineLvl w:val="9"/>
    </w:pPr>
  </w:style>
  <w:style w:type="paragraph" w:styleId="Sinespaciado">
    <w:name w:val="No Spacing"/>
    <w:uiPriority w:val="1"/>
    <w:qFormat/>
    <w:rsid w:val="0005526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55263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E444EC"/>
  </w:style>
  <w:style w:type="paragraph" w:styleId="Encabezado">
    <w:name w:val="header"/>
    <w:basedOn w:val="Normal"/>
    <w:link w:val="EncabezadoCar"/>
    <w:uiPriority w:val="99"/>
    <w:unhideWhenUsed/>
    <w:rsid w:val="002E1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01A"/>
  </w:style>
  <w:style w:type="paragraph" w:styleId="Piedepgina">
    <w:name w:val="footer"/>
    <w:basedOn w:val="Normal"/>
    <w:link w:val="PiedepginaCar"/>
    <w:uiPriority w:val="99"/>
    <w:unhideWhenUsed/>
    <w:rsid w:val="002E1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01A"/>
  </w:style>
  <w:style w:type="paragraph" w:styleId="TDC1">
    <w:name w:val="toc 1"/>
    <w:basedOn w:val="Normal"/>
    <w:next w:val="Normal"/>
    <w:autoRedefine/>
    <w:uiPriority w:val="39"/>
    <w:unhideWhenUsed/>
    <w:rsid w:val="000E08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E0867"/>
    <w:rPr>
      <w:color w:val="99CA3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6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D91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3D6D91"/>
    <w:pPr>
      <w:spacing w:after="100" w:line="240" w:lineRule="auto"/>
      <w:ind w:left="220"/>
    </w:pPr>
    <w:rPr>
      <w:rFonts w:ascii="Arial" w:eastAsia="Times New Roman" w:hAnsi="Arial" w:cs="Arial"/>
      <w:sz w:val="22"/>
      <w:szCs w:val="22"/>
      <w:lang w:eastAsia="es-ES"/>
    </w:rPr>
  </w:style>
  <w:style w:type="table" w:styleId="Tablaconcuadrcula">
    <w:name w:val="Table Grid"/>
    <w:basedOn w:val="Tablanormal"/>
    <w:uiPriority w:val="39"/>
    <w:rsid w:val="0020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31">
    <w:name w:val="Tabla de cuadrícula 4 - Énfasis 31"/>
    <w:basedOn w:val="Tablanormal"/>
    <w:uiPriority w:val="49"/>
    <w:rsid w:val="002047D4"/>
    <w:pPr>
      <w:spacing w:after="0" w:line="240" w:lineRule="auto"/>
    </w:pPr>
    <w:tblPr>
      <w:tblStyleRowBandSize w:val="1"/>
      <w:tblStyleColBandSize w:val="1"/>
      <w:tblBorders>
        <w:top w:val="single" w:sz="4" w:space="0" w:color="F0D478" w:themeColor="accent3" w:themeTint="99"/>
        <w:left w:val="single" w:sz="4" w:space="0" w:color="F0D478" w:themeColor="accent3" w:themeTint="99"/>
        <w:bottom w:val="single" w:sz="4" w:space="0" w:color="F0D478" w:themeColor="accent3" w:themeTint="99"/>
        <w:right w:val="single" w:sz="4" w:space="0" w:color="F0D478" w:themeColor="accent3" w:themeTint="99"/>
        <w:insideH w:val="single" w:sz="4" w:space="0" w:color="F0D478" w:themeColor="accent3" w:themeTint="99"/>
        <w:insideV w:val="single" w:sz="4" w:space="0" w:color="F0D4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91E" w:themeColor="accent3"/>
          <w:left w:val="single" w:sz="4" w:space="0" w:color="E6B91E" w:themeColor="accent3"/>
          <w:bottom w:val="single" w:sz="4" w:space="0" w:color="E6B91E" w:themeColor="accent3"/>
          <w:right w:val="single" w:sz="4" w:space="0" w:color="E6B91E" w:themeColor="accent3"/>
          <w:insideH w:val="nil"/>
          <w:insideV w:val="nil"/>
        </w:tcBorders>
        <w:shd w:val="clear" w:color="auto" w:fill="E6B91E" w:themeFill="accent3"/>
      </w:tcPr>
    </w:tblStylePr>
    <w:tblStylePr w:type="lastRow">
      <w:rPr>
        <w:b/>
        <w:bCs/>
      </w:rPr>
      <w:tblPr/>
      <w:tcPr>
        <w:tcBorders>
          <w:top w:val="double" w:sz="4" w:space="0" w:color="E6B91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A97814"/>
    <w:pPr>
      <w:spacing w:after="0"/>
    </w:pPr>
  </w:style>
  <w:style w:type="character" w:customStyle="1" w:styleId="apple-converted-space">
    <w:name w:val="apple-converted-space"/>
    <w:basedOn w:val="Fuentedeprrafopredeter"/>
    <w:rsid w:val="00250DF5"/>
  </w:style>
  <w:style w:type="paragraph" w:styleId="TDC3">
    <w:name w:val="toc 3"/>
    <w:basedOn w:val="Normal"/>
    <w:next w:val="Normal"/>
    <w:autoRedefine/>
    <w:uiPriority w:val="39"/>
    <w:unhideWhenUsed/>
    <w:rsid w:val="00250DF5"/>
    <w:pPr>
      <w:spacing w:after="100"/>
      <w:ind w:left="40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225F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225F"/>
    <w:rPr>
      <w:lang w:val="es-PE"/>
    </w:rPr>
  </w:style>
  <w:style w:type="character" w:styleId="Refdenotaalfinal">
    <w:name w:val="endnote reference"/>
    <w:basedOn w:val="Fuentedeprrafopredeter"/>
    <w:uiPriority w:val="99"/>
    <w:semiHidden/>
    <w:unhideWhenUsed/>
    <w:rsid w:val="00D8225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C7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1Claro-nfasis2">
    <w:name w:val="Grid Table 1 Light Accent 2"/>
    <w:basedOn w:val="Tablanormal"/>
    <w:uiPriority w:val="46"/>
    <w:rsid w:val="004227AB"/>
    <w:pPr>
      <w:spacing w:after="0" w:line="240" w:lineRule="auto"/>
    </w:pPr>
    <w:tblPr>
      <w:tblStyleRowBandSize w:val="1"/>
      <w:tblStyleColBandSize w:val="1"/>
      <w:tblBorders>
        <w:top w:val="single" w:sz="4" w:space="0" w:color="B7E995" w:themeColor="accent2" w:themeTint="66"/>
        <w:left w:val="single" w:sz="4" w:space="0" w:color="B7E995" w:themeColor="accent2" w:themeTint="66"/>
        <w:bottom w:val="single" w:sz="4" w:space="0" w:color="B7E995" w:themeColor="accent2" w:themeTint="66"/>
        <w:right w:val="single" w:sz="4" w:space="0" w:color="B7E995" w:themeColor="accent2" w:themeTint="66"/>
        <w:insideH w:val="single" w:sz="4" w:space="0" w:color="B7E995" w:themeColor="accent2" w:themeTint="66"/>
        <w:insideV w:val="single" w:sz="4" w:space="0" w:color="B7E99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DE6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E6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6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youtu.be/dZ4kXps_UU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%20Pampa\AppData\Roaming\Microsoft\Plantillas\Dise&#241;o%20de%20faceta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Men</b:Tag>
    <b:SourceType>DocumentFromInternetSite</b:SourceType>
    <b:Guid>{403E86CB-BBBD-4B77-BA13-C267CE98582E}</b:Guid>
    <b:Title>Perú ¿Hacia dónde se dirige el crecimiento?</b:Title>
    <b:InternetSiteTitle>BBVA Research</b:InternetSiteTitle>
    <b:URL>https://www.bbvaresearch.com/wp-content/uploads/2016/04/Observatorio-Crecimiento-Potencial-14-04-2016.pdf</b:URL>
    <b:Author>
      <b:Author>
        <b:NameList>
          <b:Person>
            <b:Last>Mendoza</b:Last>
            <b:First>Ismael </b:First>
          </b:Person>
          <b:Person>
            <b:Last>Perenea</b:Last>
            <b:First>Hugo</b:First>
          </b:Person>
        </b:NameList>
      </b:Author>
    </b:Author>
    <b:YearAccessed>2016</b:YearAccessed>
    <b:MonthAccessed>Agosto</b:MonthAccessed>
    <b:DayAccessed>27</b:DayAccessed>
    <b:RefOrder>1</b:RefOrder>
  </b:Source>
  <b:Source>
    <b:Tag>BCR16</b:Tag>
    <b:SourceType>DocumentFromInternetSite</b:SourceType>
    <b:Guid>{CAE3ED78-2089-4D7B-B820-38117489D519}</b:Guid>
    <b:Title>Reporte de Inflación - Junio 2016</b:Title>
    <b:InternetSiteTitle>Banco Central de Reserva del Perú</b:InternetSiteTitle>
    <b:URL>http://www.bcrp.gob.pe/docs/Publicaciones/Reporte-Inflacion/2016/junio/reporte-de-inflacion-junio-2016.pdf</b:URL>
    <b:Author>
      <b:Author>
        <b:Corporate>BCRP</b:Corporate>
      </b:Author>
    </b:Author>
    <b:YearAccessed>2016</b:YearAccessed>
    <b:MonthAccessed>Agosto</b:MonthAccessed>
    <b:DayAccessed>25</b:DayAccessed>
    <b:RefOrder>2</b:RefOrder>
  </b:Source>
  <b:Source>
    <b:Tag>Per16</b:Tag>
    <b:SourceType>DocumentFromInternetSite</b:SourceType>
    <b:Guid>{601AB520-8325-4826-8501-4EE78972695A}</b:Guid>
    <b:Title>Situación Perú - Segundo trimestre 2016</b:Title>
    <b:InternetSiteTitle>BBVA Research</b:InternetSiteTitle>
    <b:URL>https://www.bbvaresearch.com/wp-content/uploads/2016/05/Situacion-Peru-2T16_0305_COMPLETO.pdf</b:URL>
    <b:Author>
      <b:Author>
        <b:NameList>
          <b:Person>
            <b:Last>Perea</b:Last>
            <b:First>Hugo</b:First>
          </b:Person>
        </b:NameList>
      </b:Author>
    </b:Author>
    <b:YearAccessed>2016</b:YearAccessed>
    <b:MonthAccessed>Agosto</b:MonthAccessed>
    <b:DayAccessed>26</b:DayAccessed>
    <b:RefOrder>3</b:RefOrder>
  </b:Source>
  <b:Source>
    <b:Tag>Con16</b:Tag>
    <b:SourceType>DocumentFromInternetSite</b:SourceType>
    <b:Guid>{F20B8335-2CEE-4CA9-BB2A-702C4D6438E4}</b:Guid>
    <b:Title>Actividad Económica: Junio 2016</b:Title>
    <b:InternetSiteTitle>Notas de estudios del BCRP</b:InternetSiteTitle>
    <b:URL>http://www.bcrp.gob.pe/docs/Publicaciones/Notas-Estudios/2016/nota-de-estudios-57-2016.pdf</b:URL>
    <b:Author>
      <b:Author>
        <b:NameList>
          <b:Person>
            <b:Last>Contreras</b:Last>
            <b:First>Alex</b:First>
          </b:Person>
          <b:Person>
            <b:Last>Del Águila</b:Last>
            <b:First>Pablo</b:First>
          </b:Person>
          <b:Person>
            <b:Last>Martínez</b:Last>
            <b:First>Martín</b:First>
          </b:Person>
          <b:Person>
            <b:Last>Mundaca</b:Last>
            <b:First>Fernando</b:First>
          </b:Person>
          <b:Person>
            <b:Last>Regalado</b:Last>
            <b:First>Fernando</b:First>
          </b:Person>
          <b:Person>
            <b:Last>Vallejos</b:Last>
            <b:First>Lucy</b:First>
          </b:Person>
          <b:Person>
            <b:Last>Vázquez</b:Last>
            <b:First>Ketty</b:First>
          </b:Person>
          <b:Person>
            <b:Last>Virreina</b:Last>
            <b:First>César</b:First>
          </b:Person>
        </b:NameList>
      </b:Author>
    </b:Author>
    <b:YearAccessed>2016</b:YearAccessed>
    <b:MonthAccessed>Agosto</b:MonthAccessed>
    <b:DayAccessed>25</b:DayAccessed>
    <b:RefOrder>4</b:RefOrder>
  </b:Source>
  <b:Source>
    <b:Tag>CON</b:Tag>
    <b:SourceType>DocumentFromInternetSite</b:SourceType>
    <b:Guid>{5FC9FD67-7545-4DF8-8134-EFFC171954A5}</b:Guid>
    <b:Title>Ley de promoción y desarrollo del deporte.doc</b:Title>
    <b:URL>http://www4.congreso.gob.pe/comisiones/2005/juventud/Ley_promocion_%20y_desarrollo_del_deporte.pdf</b:URL>
    <b:Author>
      <b:Author>
        <b:Corporate>CONGRESO DE LA REPUBLICA</b:Corporate>
      </b:Author>
    </b:Author>
    <b:RefOrder>1</b:RefOrder>
  </b:Source>
  <b:Source>
    <b:Tag>Gus</b:Tag>
    <b:SourceType>JournalArticle</b:SourceType>
    <b:Guid>{462C2DA6-A86A-4E84-AC92-C0A3F96A5856}</b:Guid>
    <b:Title>MARKETING DE SERVICIOS:Reinterpretando la Cadena de Valor</b:Title>
    <b:Author>
      <b:Author>
        <b:Corporate>Gustavo Alonso</b:Corporate>
      </b:Author>
    </b:Author>
    <b:Pages>8</b:Pages>
    <b:RefOrder>2</b:RefOrder>
  </b:Source>
</b:Sourc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4DC21A3-9B11-4349-A712-878B300F38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</Template>
  <TotalTime>4</TotalTime>
  <Pages>8</Pages>
  <Words>373</Words>
  <Characters>2053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Pampa</dc:creator>
  <cp:lastModifiedBy>Cinthia Rita Tolentino Huaroto</cp:lastModifiedBy>
  <cp:revision>3</cp:revision>
  <cp:lastPrinted>2016-09-26T20:46:00Z</cp:lastPrinted>
  <dcterms:created xsi:type="dcterms:W3CDTF">2021-03-13T19:22:00Z</dcterms:created>
  <dcterms:modified xsi:type="dcterms:W3CDTF">2021-03-13T19:25:00Z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